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D2F" w:rsidRDefault="00BD0D2F" w:rsidP="00BD0D2F">
      <w:pPr>
        <w:pStyle w:val="Heading3"/>
      </w:pPr>
      <w:r>
        <w:t>Description of functionality</w:t>
      </w:r>
      <w:r w:rsidRPr="009A4246">
        <w:t xml:space="preserve"> </w:t>
      </w:r>
    </w:p>
    <w:p w:rsidR="00BD0D2F" w:rsidRDefault="00BD0D2F" w:rsidP="00BD0D2F"/>
    <w:p w:rsidR="00BD0D2F" w:rsidRDefault="00BD0D2F" w:rsidP="00BD0D2F">
      <w:pPr>
        <w:pStyle w:val="Heading4"/>
      </w:pPr>
      <w:r>
        <w:t xml:space="preserve">Core Functionality </w:t>
      </w:r>
    </w:p>
    <w:p w:rsidR="00BD0D2F" w:rsidRDefault="00BD0D2F" w:rsidP="00BD0D2F">
      <w:r>
        <w:t xml:space="preserve">Recurring timer to alert user to take breaks </w:t>
      </w:r>
    </w:p>
    <w:p w:rsidR="00BD0D2F" w:rsidRDefault="00BD0D2F" w:rsidP="00BD0D2F">
      <w:pPr>
        <w:pStyle w:val="Heading4"/>
      </w:pPr>
      <w:r>
        <w:t>Extended Functionality</w:t>
      </w:r>
    </w:p>
    <w:p w:rsidR="00BD0D2F" w:rsidRDefault="00BD0D2F" w:rsidP="00BD0D2F">
      <w:r>
        <w:t>Create timer object for multiple different habits e.g. drinking water, taking breaks, doing stretches, taking supplements.</w:t>
      </w:r>
    </w:p>
    <w:p w:rsidR="00BD0D2F" w:rsidRDefault="00BD0D2F" w:rsidP="00BD0D2F">
      <w:pPr>
        <w:pStyle w:val="Heading4"/>
      </w:pPr>
      <w:r>
        <w:t xml:space="preserve">Functionality That Would </w:t>
      </w:r>
      <w:proofErr w:type="gramStart"/>
      <w:r>
        <w:t>be</w:t>
      </w:r>
      <w:proofErr w:type="gramEnd"/>
      <w:r>
        <w:t xml:space="preserve"> Super Cool to Have</w:t>
      </w:r>
    </w:p>
    <w:p w:rsidR="00BD0D2F" w:rsidRDefault="00BD0D2F" w:rsidP="00BD0D2F">
      <w:r>
        <w:t>Voice activated timer and timer setting.</w:t>
      </w:r>
    </w:p>
    <w:p w:rsidR="00126DD8" w:rsidRDefault="00BD0D2F">
      <w:bookmarkStart w:id="0" w:name="_GoBack"/>
      <w:bookmarkEnd w:id="0"/>
    </w:p>
    <w:sectPr w:rsidR="00126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D2F"/>
    <w:rsid w:val="000D2B24"/>
    <w:rsid w:val="00636A13"/>
    <w:rsid w:val="00BD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39BE2-BCE3-4F4F-85AE-BBD856BFA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D2F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0D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0D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0D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D0D2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5CE447D</Template>
  <TotalTime>1</TotalTime>
  <Pages>1</Pages>
  <Words>49</Words>
  <Characters>283</Characters>
  <Application>Microsoft Office Word</Application>
  <DocSecurity>0</DocSecurity>
  <Lines>2</Lines>
  <Paragraphs>1</Paragraphs>
  <ScaleCrop>false</ScaleCrop>
  <Company>University of Otago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Barltrop</dc:creator>
  <cp:keywords/>
  <dc:description/>
  <cp:lastModifiedBy>Alexis Barltrop</cp:lastModifiedBy>
  <cp:revision>1</cp:revision>
  <dcterms:created xsi:type="dcterms:W3CDTF">2017-03-28T22:41:00Z</dcterms:created>
  <dcterms:modified xsi:type="dcterms:W3CDTF">2017-03-28T22:42:00Z</dcterms:modified>
</cp:coreProperties>
</file>