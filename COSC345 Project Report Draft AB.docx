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val="en-NZ"/>
        </w:rPr>
        <w:id w:val="1706057837"/>
        <w:docPartObj>
          <w:docPartGallery w:val="Cover Pages"/>
          <w:docPartUnique/>
        </w:docPartObj>
      </w:sdtPr>
      <w:sdtContent>
        <w:p w14:paraId="7E41967B" w14:textId="6AAA3B15" w:rsidR="00FE3D2C" w:rsidRDefault="00FE3D2C">
          <w:pPr>
            <w:pStyle w:val="NoSpacing"/>
          </w:pPr>
          <w:r>
            <w:rPr>
              <w:noProof/>
            </w:rPr>
            <mc:AlternateContent>
              <mc:Choice Requires="wpg">
                <w:drawing>
                  <wp:anchor distT="0" distB="0" distL="114300" distR="114300" simplePos="0" relativeHeight="251659264" behindDoc="1" locked="0" layoutInCell="1" allowOverlap="1" wp14:anchorId="18F71E11" wp14:editId="5B492BF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CA68C0" w14:textId="77777777" w:rsidR="0075125A" w:rsidRDefault="0075125A">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U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">
                    <v:rect id="Rectangle 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u+YxQAA&#10;ANoAAAAPAAAAZHJzL2Rvd25yZXYueG1sRI9Ba8JAFITvBf/D8oTe6kYLUqOriCC0FCnVIO3tmX3N&#10;pmbfhuzWpP56VxA8DjPzDTNbdLYSJ2p86VjBcJCAIM6dLrlQkO3WTy8gfEDWWDkmBf/kYTHvPcww&#10;1a7lTzptQyEihH2KCkwIdSqlzw1Z9ANXE0fvxzUWQ5RNIXWDbYTbSo6SZCwtlhwXDNa0MpQft39W&#10;gfs9T7L3dnM87Mwk33+Piq+3j1apx363nIII1IV7+NZ+1Qqe4Xol3gA5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m75jFAAAA2gAAAA8AAAAAAAAAAAAAAAAAlwIAAGRycy9k&#10;b3ducmV2LnhtbFBLBQYAAAAABAAEAPUAAACJAwAAAAA=&#10;" fillcolor="#44546a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9JM4xAAA&#10;ANoAAAAPAAAAZHJzL2Rvd25yZXYueG1sRI/dasJAFITvhb7DcgTv6iYqpURX8QfBC+2P+gDH7DGJ&#10;zZ4N2dVEn75bKHg5zMw3zGTWmlLcqHaFZQVxPwJBnFpdcKbgeFi/voNwHlljaZkU3MnBbPrSmWCi&#10;bcPfdNv7TAQIuwQV5N5XiZQuzcmg69uKOHhnWxv0QdaZ1DU2AW5KOYiiN2mw4LCQY0XLnNKf/dUo&#10;MPE2Xizax8dnc/kanqqrb6LVTqlet52PQXhq/TP8395oBSP4uxJugJ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IvSTOMQAAADaAAAADwAAAAAAAAAAAAAAAACXAgAAZHJzL2Rv&#10;d25yZXYueG1sUEsFBgAAAAAEAAQA9QAAAIgDA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7CA68C0" w14:textId="77777777" w:rsidR="00791D3E" w:rsidRDefault="00791D3E">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 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 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eform 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eform 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eform 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eform 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 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eform 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35B4C0E5" wp14:editId="4E1BF02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3695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2330" cy="1036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42496" w14:textId="77777777" w:rsidR="0075125A" w:rsidRDefault="0075125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4E1C6DF3" w14:textId="77777777" w:rsidR="0075125A" w:rsidRDefault="0075125A">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55" type="#_x0000_t202" style="position:absolute;margin-left:0;margin-top:0;width:267.9pt;height:81.65pt;z-index:251656704;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" filled="f" stroked="f" strokeweight=".5pt">
                    <v:textbox style="mso-fit-shape-to-text:t" inset="0,0,0,0">
                      <w:txbxContent>
                        <w:p w14:paraId="62A42496" w14:textId="77777777" w:rsidR="00791D3E" w:rsidRDefault="00791D3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showingPlcHd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[Document title]</w:t>
                              </w:r>
                            </w:sdtContent>
                          </w:sdt>
                        </w:p>
                        <w:p w14:paraId="4E1C6DF3" w14:textId="77777777" w:rsidR="00791D3E" w:rsidRDefault="00791D3E">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[Document subtitle]</w:t>
                              </w:r>
                            </w:sdtContent>
                          </w:sdt>
                        </w:p>
                      </w:txbxContent>
                    </v:textbox>
                    <w10:wrap anchorx="page" anchory="page"/>
                  </v:shape>
                </w:pict>
              </mc:Fallback>
            </mc:AlternateContent>
          </w:r>
        </w:p>
        <w:p w14:paraId="3536EB50" w14:textId="1990C2D5" w:rsidR="00FE3D2C" w:rsidRDefault="005E2969">
          <w:pPr>
            <w:sectPr w:rsidR="00FE3D2C" w:rsidSect="00FE3D2C">
              <w:pgSz w:w="11906" w:h="16838"/>
              <w:pgMar w:top="1440" w:right="1440" w:bottom="1440" w:left="1440" w:header="708" w:footer="708" w:gutter="0"/>
              <w:pgNumType w:start="0"/>
              <w:cols w:space="708"/>
              <w:titlePg/>
              <w:docGrid w:linePitch="360"/>
            </w:sectPr>
          </w:pPr>
          <w:r>
            <w:rPr>
              <w:noProof/>
              <w:lang w:val="en-US"/>
            </w:rPr>
            <mc:AlternateContent>
              <mc:Choice Requires="wps">
                <w:drawing>
                  <wp:anchor distT="0" distB="0" distL="114300" distR="114300" simplePos="0" relativeHeight="251658752" behindDoc="0" locked="0" layoutInCell="1" allowOverlap="1" wp14:anchorId="2127BE7B" wp14:editId="5063925C">
                    <wp:simplePos x="0" y="0"/>
                    <wp:positionH relativeFrom="page">
                      <wp:posOffset>3086100</wp:posOffset>
                    </wp:positionH>
                    <wp:positionV relativeFrom="page">
                      <wp:posOffset>7543800</wp:posOffset>
                    </wp:positionV>
                    <wp:extent cx="3402330" cy="914400"/>
                    <wp:effectExtent l="0" t="0" r="1270" b="0"/>
                    <wp:wrapNone/>
                    <wp:docPr id="32" name="Text Box 32"/>
                    <wp:cNvGraphicFramePr/>
                    <a:graphic xmlns:a="http://schemas.openxmlformats.org/drawingml/2006/main">
                      <a:graphicData uri="http://schemas.microsoft.com/office/word/2010/wordprocessingShape">
                        <wps:wsp>
                          <wps:cNvSpPr txBox="1"/>
                          <wps:spPr>
                            <a:xfrm>
                              <a:off x="0" y="0"/>
                              <a:ext cx="34023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E79540" w14:textId="2C9CB80B" w:rsidR="0075125A" w:rsidRPr="00FA79B3" w:rsidRDefault="0075125A" w:rsidP="00FA79B3">
                                <w:pPr>
                                  <w:pStyle w:val="NoSpacing"/>
                                  <w:jc w:val="both"/>
                                  <w:rPr>
                                    <w:rStyle w:val="SubtleEmphasis"/>
                                  </w:rPr>
                                </w:pPr>
                                <w:r w:rsidRPr="00FA79B3">
                                  <w:rPr>
                                    <w:rStyle w:val="SubtleEmphasis"/>
                                  </w:rPr>
                                  <w:t>Alexis Barltrop</w:t>
                                </w:r>
                              </w:p>
                              <w:p w14:paraId="0FE7044D" w14:textId="0F482CCD" w:rsidR="0075125A" w:rsidRPr="00FA79B3" w:rsidRDefault="0075125A" w:rsidP="00FA79B3">
                                <w:pPr>
                                  <w:pStyle w:val="NoSpacing"/>
                                  <w:jc w:val="both"/>
                                  <w:rPr>
                                    <w:rStyle w:val="SubtleEmphasis"/>
                                  </w:rPr>
                                </w:pPr>
                                <w:r w:rsidRPr="00FA79B3">
                                  <w:rPr>
                                    <w:rStyle w:val="SubtleEmphasis"/>
                                  </w:rPr>
                                  <w:t>Maggie</w:t>
                                </w:r>
                                <w:r>
                                  <w:rPr>
                                    <w:rStyle w:val="SubtleEmphasis"/>
                                  </w:rPr>
                                  <w:t xml:space="preserve"> Sun </w:t>
                                </w:r>
                                <w:r w:rsidRPr="00FA79B3">
                                  <w:rPr>
                                    <w:rStyle w:val="SubtleEmphasis"/>
                                  </w:rPr>
                                  <w:t xml:space="preserve"> </w:t>
                                </w:r>
                              </w:p>
                              <w:p w14:paraId="4F70AA26" w14:textId="303C43E8" w:rsidR="0075125A" w:rsidRPr="00FA79B3" w:rsidRDefault="0075125A" w:rsidP="00FA79B3">
                                <w:pPr>
                                  <w:pStyle w:val="NoSpacing"/>
                                  <w:jc w:val="both"/>
                                  <w:rPr>
                                    <w:rStyle w:val="SubtleEmphasis"/>
                                  </w:rPr>
                                </w:pPr>
                                <w:r w:rsidRPr="00FA79B3">
                                  <w:rPr>
                                    <w:rStyle w:val="SubtleEmphasis"/>
                                  </w:rPr>
                                  <w:t>Percy Hu</w:t>
                                </w:r>
                              </w:p>
                              <w:p w14:paraId="67E31CB0" w14:textId="1305D56E" w:rsidR="0075125A" w:rsidRPr="00FA79B3" w:rsidRDefault="0075125A" w:rsidP="00FA79B3">
                                <w:pPr>
                                  <w:pStyle w:val="NoSpacing"/>
                                  <w:jc w:val="both"/>
                                  <w:rPr>
                                    <w:rStyle w:val="SubtleEmphasis"/>
                                  </w:rPr>
                                </w:pPr>
                                <w:r w:rsidRPr="00FA79B3">
                                  <w:rPr>
                                    <w:rStyle w:val="SubtleEmphasis"/>
                                  </w:rPr>
                                  <w:t>Tyler Baker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id="Text Box 32" o:spid="_x0000_s1056" type="#_x0000_t202" style="position:absolute;margin-left:243pt;margin-top:594pt;width:267.9pt;height:1in;z-index:25165875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" filled="f" stroked="f" strokeweight=".5pt">
                    <v:textbox inset="0,0,0,0">
                      <w:txbxContent>
                        <w:p w14:paraId="39E79540" w14:textId="2C9CB80B" w:rsidR="00791D3E" w:rsidRPr="00FA79B3" w:rsidRDefault="00791D3E" w:rsidP="00FA79B3">
                          <w:pPr>
                            <w:pStyle w:val="NoSpacing"/>
                            <w:jc w:val="both"/>
                            <w:rPr>
                              <w:rStyle w:val="SubtleEmphasis"/>
                            </w:rPr>
                          </w:pPr>
                          <w:r w:rsidRPr="00FA79B3">
                            <w:rPr>
                              <w:rStyle w:val="SubtleEmphasis"/>
                            </w:rPr>
                            <w:t>Alexis Barltrop</w:t>
                          </w:r>
                        </w:p>
                        <w:p w14:paraId="0FE7044D" w14:textId="0F482CCD" w:rsidR="00791D3E" w:rsidRPr="00FA79B3" w:rsidRDefault="00791D3E" w:rsidP="00FA79B3">
                          <w:pPr>
                            <w:pStyle w:val="NoSpacing"/>
                            <w:jc w:val="both"/>
                            <w:rPr>
                              <w:rStyle w:val="SubtleEmphasis"/>
                            </w:rPr>
                          </w:pPr>
                          <w:r w:rsidRPr="00FA79B3">
                            <w:rPr>
                              <w:rStyle w:val="SubtleEmphasis"/>
                            </w:rPr>
                            <w:t>Maggie</w:t>
                          </w:r>
                          <w:r>
                            <w:rPr>
                              <w:rStyle w:val="SubtleEmphasis"/>
                            </w:rPr>
                            <w:t xml:space="preserve"> Sun </w:t>
                          </w:r>
                          <w:r w:rsidRPr="00FA79B3">
                            <w:rPr>
                              <w:rStyle w:val="SubtleEmphasis"/>
                            </w:rPr>
                            <w:t xml:space="preserve"> </w:t>
                          </w:r>
                        </w:p>
                        <w:p w14:paraId="4F70AA26" w14:textId="303C43E8" w:rsidR="00791D3E" w:rsidRPr="00FA79B3" w:rsidRDefault="00791D3E" w:rsidP="00FA79B3">
                          <w:pPr>
                            <w:pStyle w:val="NoSpacing"/>
                            <w:jc w:val="both"/>
                            <w:rPr>
                              <w:rStyle w:val="SubtleEmphasis"/>
                            </w:rPr>
                          </w:pPr>
                          <w:r w:rsidRPr="00FA79B3">
                            <w:rPr>
                              <w:rStyle w:val="SubtleEmphasis"/>
                            </w:rPr>
                            <w:t>Percy Hu</w:t>
                          </w:r>
                        </w:p>
                        <w:p w14:paraId="67E31CB0" w14:textId="1305D56E" w:rsidR="00791D3E" w:rsidRPr="00FA79B3" w:rsidRDefault="00791D3E" w:rsidP="00FA79B3">
                          <w:pPr>
                            <w:pStyle w:val="NoSpacing"/>
                            <w:jc w:val="both"/>
                            <w:rPr>
                              <w:rStyle w:val="SubtleEmphasis"/>
                            </w:rPr>
                          </w:pPr>
                          <w:r w:rsidRPr="00FA79B3">
                            <w:rPr>
                              <w:rStyle w:val="SubtleEmphasis"/>
                            </w:rPr>
                            <w:t>Tyler Baker</w:t>
                          </w:r>
                        </w:p>
                      </w:txbxContent>
                    </v:textbox>
                    <w10:wrap anchorx="page" anchory="page"/>
                  </v:shape>
                </w:pict>
              </mc:Fallback>
            </mc:AlternateContent>
          </w:r>
          <w:r w:rsidR="00FE3D2C">
            <w:br w:type="page"/>
          </w:r>
        </w:p>
      </w:sdtContent>
    </w:sdt>
    <w:p w14:paraId="16EE3501" w14:textId="77777777" w:rsidR="00FE3D2C" w:rsidRDefault="00FE3D2C"/>
    <w:p w14:paraId="4B743224" w14:textId="77777777" w:rsidR="00FE3D2C" w:rsidRDefault="00FE3D2C">
      <w:r>
        <w:br w:type="page"/>
      </w:r>
    </w:p>
    <w:p w14:paraId="43B4738F" w14:textId="77777777" w:rsidR="00FE3D2C" w:rsidRDefault="00FE3D2C" w:rsidP="00FE3D2C">
      <w:pPr>
        <w:pStyle w:val="Heading1"/>
      </w:pPr>
      <w:bookmarkStart w:id="0" w:name="_Toc477178156"/>
      <w:r>
        <w:lastRenderedPageBreak/>
        <w:t>Executive Summary</w:t>
      </w:r>
      <w:bookmarkEnd w:id="0"/>
    </w:p>
    <w:p w14:paraId="7CC1FEAD" w14:textId="77777777" w:rsidR="00FE3D2C" w:rsidRDefault="00FE3D2C" w:rsidP="00FE3D2C"/>
    <w:p w14:paraId="395428DC" w14:textId="77777777" w:rsidR="00FE3D2C" w:rsidRPr="00FE3D2C" w:rsidRDefault="00FE3D2C" w:rsidP="00FE3D2C">
      <w:r w:rsidRPr="00FE3D2C">
        <w:t>PandaTip: The executive summary should be between 150-600 words and should summarise the remainder of the report without preempting it. It is usually written last of all when you have a clear idea of the proposal as a whole. The aim of this section is to engage the readers’ interest and encourage them to read the rest of the software development proposal. You should include a helicopter view of the project including the software project name and objectives as well as a general mention of the technology. Don’t go into too much detail or include price (as both are included elsewhere). Also remember that the reader may not be technically savvy so avoid losing their interest with too much technical detail which can be included later.</w:t>
      </w:r>
    </w:p>
    <w:p w14:paraId="6CB05D0E" w14:textId="77777777" w:rsidR="00FE3D2C" w:rsidRDefault="00FE3D2C">
      <w:r>
        <w:br w:type="page"/>
      </w:r>
    </w:p>
    <w:p w14:paraId="44EED9D2" w14:textId="77777777" w:rsidR="00FE3D2C" w:rsidRDefault="00FE3D2C">
      <w:pPr>
        <w:sectPr w:rsidR="00FE3D2C" w:rsidSect="00FE3D2C">
          <w:pgSz w:w="11906" w:h="16838"/>
          <w:pgMar w:top="1440" w:right="1440" w:bottom="1440" w:left="1440" w:header="708" w:footer="708" w:gutter="0"/>
          <w:pgNumType w:start="0"/>
          <w:cols w:space="708"/>
          <w:titlePg/>
          <w:docGrid w:linePitch="360"/>
        </w:sectPr>
      </w:pPr>
    </w:p>
    <w:p w14:paraId="1A273152" w14:textId="77777777" w:rsidR="00FE3D2C" w:rsidRDefault="00FE3D2C" w:rsidP="00FE3D2C">
      <w:pPr>
        <w:pStyle w:val="Heading1"/>
      </w:pPr>
      <w:bookmarkStart w:id="1" w:name="_Toc477178157"/>
      <w:r>
        <w:lastRenderedPageBreak/>
        <w:t>Contents</w:t>
      </w:r>
      <w:bookmarkEnd w:id="1"/>
    </w:p>
    <w:sdt>
      <w:sdtPr>
        <w:rPr>
          <w:rFonts w:asciiTheme="minorHAnsi" w:eastAsiaTheme="minorHAnsi" w:hAnsiTheme="minorHAnsi" w:cstheme="minorBidi"/>
          <w:color w:val="auto"/>
          <w:sz w:val="22"/>
          <w:szCs w:val="22"/>
          <w:lang w:val="en-NZ"/>
        </w:rPr>
        <w:id w:val="-2029332965"/>
        <w:docPartObj>
          <w:docPartGallery w:val="Table of Contents"/>
          <w:docPartUnique/>
        </w:docPartObj>
      </w:sdtPr>
      <w:sdtEndPr>
        <w:rPr>
          <w:b/>
          <w:bCs/>
          <w:noProof/>
        </w:rPr>
      </w:sdtEndPr>
      <w:sdtContent>
        <w:p w14:paraId="6C9BDD12" w14:textId="77777777" w:rsidR="00E43D52" w:rsidRDefault="00E43D52">
          <w:pPr>
            <w:pStyle w:val="TOCHeading"/>
          </w:pPr>
          <w:r>
            <w:t>Contents</w:t>
          </w:r>
        </w:p>
        <w:p w14:paraId="327CE3EA" w14:textId="77777777" w:rsidR="00E43D52" w:rsidRDefault="00E43D52">
          <w:pPr>
            <w:pStyle w:val="TOC1"/>
            <w:tabs>
              <w:tab w:val="right" w:leader="dot" w:pos="9016"/>
            </w:tabs>
            <w:rPr>
              <w:noProof/>
            </w:rPr>
          </w:pPr>
          <w:r>
            <w:fldChar w:fldCharType="begin"/>
          </w:r>
          <w:r>
            <w:instrText xml:space="preserve"> TOC \o "1-3" \h \z \u </w:instrText>
          </w:r>
          <w:r>
            <w:fldChar w:fldCharType="separate"/>
          </w:r>
          <w:hyperlink w:anchor="_Toc477178156" w:history="1">
            <w:r w:rsidRPr="001A5FC9">
              <w:rPr>
                <w:rStyle w:val="Hyperlink"/>
                <w:noProof/>
              </w:rPr>
              <w:t>Executive Summary</w:t>
            </w:r>
            <w:r>
              <w:rPr>
                <w:noProof/>
                <w:webHidden/>
              </w:rPr>
              <w:tab/>
            </w:r>
            <w:r>
              <w:rPr>
                <w:noProof/>
                <w:webHidden/>
              </w:rPr>
              <w:fldChar w:fldCharType="begin"/>
            </w:r>
            <w:r>
              <w:rPr>
                <w:noProof/>
                <w:webHidden/>
              </w:rPr>
              <w:instrText xml:space="preserve"> PAGEREF _Toc477178156 \h </w:instrText>
            </w:r>
            <w:r>
              <w:rPr>
                <w:noProof/>
                <w:webHidden/>
              </w:rPr>
            </w:r>
            <w:r>
              <w:rPr>
                <w:noProof/>
                <w:webHidden/>
              </w:rPr>
              <w:fldChar w:fldCharType="separate"/>
            </w:r>
            <w:r w:rsidR="00DD7A9A">
              <w:rPr>
                <w:noProof/>
                <w:webHidden/>
              </w:rPr>
              <w:t>1</w:t>
            </w:r>
            <w:r>
              <w:rPr>
                <w:noProof/>
                <w:webHidden/>
              </w:rPr>
              <w:fldChar w:fldCharType="end"/>
            </w:r>
          </w:hyperlink>
        </w:p>
        <w:p w14:paraId="7C4062E4" w14:textId="77777777" w:rsidR="00E43D52" w:rsidRDefault="00486BCB">
          <w:pPr>
            <w:pStyle w:val="TOC1"/>
            <w:tabs>
              <w:tab w:val="right" w:leader="dot" w:pos="9016"/>
            </w:tabs>
            <w:rPr>
              <w:noProof/>
            </w:rPr>
          </w:pPr>
          <w:hyperlink w:anchor="_Toc477178157" w:history="1">
            <w:r w:rsidR="00E43D52" w:rsidRPr="001A5FC9">
              <w:rPr>
                <w:rStyle w:val="Hyperlink"/>
                <w:noProof/>
              </w:rPr>
              <w:t>Contents</w:t>
            </w:r>
            <w:r w:rsidR="00E43D52">
              <w:rPr>
                <w:noProof/>
                <w:webHidden/>
              </w:rPr>
              <w:tab/>
            </w:r>
            <w:r w:rsidR="00E43D52">
              <w:rPr>
                <w:noProof/>
                <w:webHidden/>
              </w:rPr>
              <w:fldChar w:fldCharType="begin"/>
            </w:r>
            <w:r w:rsidR="00E43D52">
              <w:rPr>
                <w:noProof/>
                <w:webHidden/>
              </w:rPr>
              <w:instrText xml:space="preserve"> PAGEREF _Toc477178157 \h </w:instrText>
            </w:r>
            <w:r w:rsidR="00E43D52">
              <w:rPr>
                <w:noProof/>
                <w:webHidden/>
              </w:rPr>
            </w:r>
            <w:r w:rsidR="00E43D52">
              <w:rPr>
                <w:noProof/>
                <w:webHidden/>
              </w:rPr>
              <w:fldChar w:fldCharType="separate"/>
            </w:r>
            <w:r w:rsidR="00DD7A9A">
              <w:rPr>
                <w:noProof/>
                <w:webHidden/>
              </w:rPr>
              <w:t>0</w:t>
            </w:r>
            <w:r w:rsidR="00E43D52">
              <w:rPr>
                <w:noProof/>
                <w:webHidden/>
              </w:rPr>
              <w:fldChar w:fldCharType="end"/>
            </w:r>
          </w:hyperlink>
        </w:p>
        <w:p w14:paraId="4D1ED1B1" w14:textId="77777777" w:rsidR="00E43D52" w:rsidRDefault="00486BCB">
          <w:pPr>
            <w:pStyle w:val="TOC1"/>
            <w:tabs>
              <w:tab w:val="right" w:leader="dot" w:pos="9016"/>
            </w:tabs>
            <w:rPr>
              <w:noProof/>
            </w:rPr>
          </w:pPr>
          <w:hyperlink w:anchor="_Toc477178158" w:history="1">
            <w:r w:rsidR="00E43D52" w:rsidRPr="001A5FC9">
              <w:rPr>
                <w:rStyle w:val="Hyperlink"/>
                <w:noProof/>
              </w:rPr>
              <w:t>Introduction</w:t>
            </w:r>
            <w:r w:rsidR="00E43D52">
              <w:rPr>
                <w:noProof/>
                <w:webHidden/>
              </w:rPr>
              <w:tab/>
            </w:r>
            <w:r w:rsidR="00E43D52">
              <w:rPr>
                <w:noProof/>
                <w:webHidden/>
              </w:rPr>
              <w:fldChar w:fldCharType="begin"/>
            </w:r>
            <w:r w:rsidR="00E43D52">
              <w:rPr>
                <w:noProof/>
                <w:webHidden/>
              </w:rPr>
              <w:instrText xml:space="preserve"> PAGEREF _Toc477178158 \h </w:instrText>
            </w:r>
            <w:r w:rsidR="00E43D52">
              <w:rPr>
                <w:noProof/>
                <w:webHidden/>
              </w:rPr>
            </w:r>
            <w:r w:rsidR="00E43D52">
              <w:rPr>
                <w:noProof/>
                <w:webHidden/>
              </w:rPr>
              <w:fldChar w:fldCharType="separate"/>
            </w:r>
            <w:r w:rsidR="00DD7A9A">
              <w:rPr>
                <w:noProof/>
                <w:webHidden/>
              </w:rPr>
              <w:t>1</w:t>
            </w:r>
            <w:r w:rsidR="00E43D52">
              <w:rPr>
                <w:noProof/>
                <w:webHidden/>
              </w:rPr>
              <w:fldChar w:fldCharType="end"/>
            </w:r>
          </w:hyperlink>
        </w:p>
        <w:p w14:paraId="325F5FB9" w14:textId="77777777" w:rsidR="00E43D52" w:rsidRDefault="00486BCB">
          <w:pPr>
            <w:pStyle w:val="TOC1"/>
            <w:tabs>
              <w:tab w:val="right" w:leader="dot" w:pos="9016"/>
            </w:tabs>
            <w:rPr>
              <w:noProof/>
            </w:rPr>
          </w:pPr>
          <w:hyperlink w:anchor="_Toc477178159" w:history="1">
            <w:r w:rsidR="00E43D52" w:rsidRPr="001A5FC9">
              <w:rPr>
                <w:rStyle w:val="Hyperlink"/>
                <w:noProof/>
              </w:rPr>
              <w:t>Project Description</w:t>
            </w:r>
            <w:r w:rsidR="00E43D52">
              <w:rPr>
                <w:noProof/>
                <w:webHidden/>
              </w:rPr>
              <w:tab/>
            </w:r>
            <w:r w:rsidR="00E43D52">
              <w:rPr>
                <w:noProof/>
                <w:webHidden/>
              </w:rPr>
              <w:fldChar w:fldCharType="begin"/>
            </w:r>
            <w:r w:rsidR="00E43D52">
              <w:rPr>
                <w:noProof/>
                <w:webHidden/>
              </w:rPr>
              <w:instrText xml:space="preserve"> PAGEREF _Toc477178159 \h </w:instrText>
            </w:r>
            <w:r w:rsidR="00E43D52">
              <w:rPr>
                <w:noProof/>
                <w:webHidden/>
              </w:rPr>
            </w:r>
            <w:r w:rsidR="00E43D52">
              <w:rPr>
                <w:noProof/>
                <w:webHidden/>
              </w:rPr>
              <w:fldChar w:fldCharType="separate"/>
            </w:r>
            <w:r w:rsidR="00DD7A9A">
              <w:rPr>
                <w:noProof/>
                <w:webHidden/>
              </w:rPr>
              <w:t>2</w:t>
            </w:r>
            <w:r w:rsidR="00E43D52">
              <w:rPr>
                <w:noProof/>
                <w:webHidden/>
              </w:rPr>
              <w:fldChar w:fldCharType="end"/>
            </w:r>
          </w:hyperlink>
        </w:p>
        <w:p w14:paraId="0FE80FAE" w14:textId="77777777" w:rsidR="00E43D52" w:rsidRDefault="00486BCB">
          <w:pPr>
            <w:pStyle w:val="TOC1"/>
            <w:tabs>
              <w:tab w:val="right" w:leader="dot" w:pos="9016"/>
            </w:tabs>
            <w:rPr>
              <w:noProof/>
            </w:rPr>
          </w:pPr>
          <w:hyperlink w:anchor="_Toc477178160" w:history="1">
            <w:r w:rsidR="00E43D52" w:rsidRPr="001A5FC9">
              <w:rPr>
                <w:rStyle w:val="Hyperlink"/>
                <w:noProof/>
              </w:rPr>
              <w:t>Resource Requirements</w:t>
            </w:r>
            <w:r w:rsidR="00E43D52">
              <w:rPr>
                <w:noProof/>
                <w:webHidden/>
              </w:rPr>
              <w:tab/>
            </w:r>
            <w:r w:rsidR="00E43D52">
              <w:rPr>
                <w:noProof/>
                <w:webHidden/>
              </w:rPr>
              <w:fldChar w:fldCharType="begin"/>
            </w:r>
            <w:r w:rsidR="00E43D52">
              <w:rPr>
                <w:noProof/>
                <w:webHidden/>
              </w:rPr>
              <w:instrText xml:space="preserve"> PAGEREF _Toc477178160 \h </w:instrText>
            </w:r>
            <w:r w:rsidR="00E43D52">
              <w:rPr>
                <w:noProof/>
                <w:webHidden/>
              </w:rPr>
            </w:r>
            <w:r w:rsidR="00E43D52">
              <w:rPr>
                <w:noProof/>
                <w:webHidden/>
              </w:rPr>
              <w:fldChar w:fldCharType="separate"/>
            </w:r>
            <w:r w:rsidR="00DD7A9A">
              <w:rPr>
                <w:noProof/>
                <w:webHidden/>
              </w:rPr>
              <w:t>6</w:t>
            </w:r>
            <w:r w:rsidR="00E43D52">
              <w:rPr>
                <w:noProof/>
                <w:webHidden/>
              </w:rPr>
              <w:fldChar w:fldCharType="end"/>
            </w:r>
          </w:hyperlink>
        </w:p>
        <w:p w14:paraId="54AE4706" w14:textId="77777777" w:rsidR="00E43D52" w:rsidRDefault="00486BCB">
          <w:pPr>
            <w:pStyle w:val="TOC1"/>
            <w:tabs>
              <w:tab w:val="right" w:leader="dot" w:pos="9016"/>
            </w:tabs>
            <w:rPr>
              <w:noProof/>
            </w:rPr>
          </w:pPr>
          <w:hyperlink w:anchor="_Toc477178161" w:history="1">
            <w:r w:rsidR="00E43D52" w:rsidRPr="001A5FC9">
              <w:rPr>
                <w:rStyle w:val="Hyperlink"/>
                <w:noProof/>
              </w:rPr>
              <w:t>Organisation</w:t>
            </w:r>
            <w:r w:rsidR="00E43D52">
              <w:rPr>
                <w:noProof/>
                <w:webHidden/>
              </w:rPr>
              <w:tab/>
            </w:r>
            <w:r w:rsidR="00E43D52">
              <w:rPr>
                <w:noProof/>
                <w:webHidden/>
              </w:rPr>
              <w:fldChar w:fldCharType="begin"/>
            </w:r>
            <w:r w:rsidR="00E43D52">
              <w:rPr>
                <w:noProof/>
                <w:webHidden/>
              </w:rPr>
              <w:instrText xml:space="preserve"> PAGEREF _Toc477178161 \h </w:instrText>
            </w:r>
            <w:r w:rsidR="00E43D52">
              <w:rPr>
                <w:noProof/>
                <w:webHidden/>
              </w:rPr>
            </w:r>
            <w:r w:rsidR="00E43D52">
              <w:rPr>
                <w:noProof/>
                <w:webHidden/>
              </w:rPr>
              <w:fldChar w:fldCharType="separate"/>
            </w:r>
            <w:r w:rsidR="00DD7A9A">
              <w:rPr>
                <w:noProof/>
                <w:webHidden/>
              </w:rPr>
              <w:t>9</w:t>
            </w:r>
            <w:r w:rsidR="00E43D52">
              <w:rPr>
                <w:noProof/>
                <w:webHidden/>
              </w:rPr>
              <w:fldChar w:fldCharType="end"/>
            </w:r>
          </w:hyperlink>
        </w:p>
        <w:p w14:paraId="3CE78F97" w14:textId="77777777" w:rsidR="00E43D52" w:rsidRDefault="00486BCB">
          <w:pPr>
            <w:pStyle w:val="TOC1"/>
            <w:tabs>
              <w:tab w:val="right" w:leader="dot" w:pos="9016"/>
            </w:tabs>
            <w:rPr>
              <w:noProof/>
            </w:rPr>
          </w:pPr>
          <w:hyperlink w:anchor="_Toc477178162" w:history="1">
            <w:r w:rsidR="00E43D52" w:rsidRPr="001A5FC9">
              <w:rPr>
                <w:rStyle w:val="Hyperlink"/>
                <w:noProof/>
              </w:rPr>
              <w:t>Project Break Down</w:t>
            </w:r>
            <w:r w:rsidR="00E43D52">
              <w:rPr>
                <w:noProof/>
                <w:webHidden/>
              </w:rPr>
              <w:tab/>
            </w:r>
            <w:r w:rsidR="00E43D52">
              <w:rPr>
                <w:noProof/>
                <w:webHidden/>
              </w:rPr>
              <w:fldChar w:fldCharType="begin"/>
            </w:r>
            <w:r w:rsidR="00E43D52">
              <w:rPr>
                <w:noProof/>
                <w:webHidden/>
              </w:rPr>
              <w:instrText xml:space="preserve"> PAGEREF _Toc477178162 \h </w:instrText>
            </w:r>
            <w:r w:rsidR="00E43D52">
              <w:rPr>
                <w:noProof/>
                <w:webHidden/>
              </w:rPr>
            </w:r>
            <w:r w:rsidR="00E43D52">
              <w:rPr>
                <w:noProof/>
                <w:webHidden/>
              </w:rPr>
              <w:fldChar w:fldCharType="separate"/>
            </w:r>
            <w:r w:rsidR="00DD7A9A">
              <w:rPr>
                <w:noProof/>
                <w:webHidden/>
              </w:rPr>
              <w:t>10</w:t>
            </w:r>
            <w:r w:rsidR="00E43D52">
              <w:rPr>
                <w:noProof/>
                <w:webHidden/>
              </w:rPr>
              <w:fldChar w:fldCharType="end"/>
            </w:r>
          </w:hyperlink>
        </w:p>
        <w:p w14:paraId="1A7C689A" w14:textId="77777777" w:rsidR="00E43D52" w:rsidRDefault="00486BCB">
          <w:pPr>
            <w:pStyle w:val="TOC1"/>
            <w:tabs>
              <w:tab w:val="right" w:leader="dot" w:pos="9016"/>
            </w:tabs>
            <w:rPr>
              <w:noProof/>
            </w:rPr>
          </w:pPr>
          <w:hyperlink w:anchor="_Toc477178163" w:history="1">
            <w:r w:rsidR="00E43D52" w:rsidRPr="001A5FC9">
              <w:rPr>
                <w:rStyle w:val="Hyperlink"/>
                <w:noProof/>
              </w:rPr>
              <w:t>Risk Analysis</w:t>
            </w:r>
            <w:r w:rsidR="00E43D52">
              <w:rPr>
                <w:noProof/>
                <w:webHidden/>
              </w:rPr>
              <w:tab/>
            </w:r>
            <w:r w:rsidR="00E43D52">
              <w:rPr>
                <w:noProof/>
                <w:webHidden/>
              </w:rPr>
              <w:fldChar w:fldCharType="begin"/>
            </w:r>
            <w:r w:rsidR="00E43D52">
              <w:rPr>
                <w:noProof/>
                <w:webHidden/>
              </w:rPr>
              <w:instrText xml:space="preserve"> PAGEREF _Toc477178163 \h </w:instrText>
            </w:r>
            <w:r w:rsidR="00E43D52">
              <w:rPr>
                <w:noProof/>
                <w:webHidden/>
              </w:rPr>
            </w:r>
            <w:r w:rsidR="00E43D52">
              <w:rPr>
                <w:noProof/>
                <w:webHidden/>
              </w:rPr>
              <w:fldChar w:fldCharType="separate"/>
            </w:r>
            <w:r w:rsidR="00DD7A9A">
              <w:rPr>
                <w:noProof/>
                <w:webHidden/>
              </w:rPr>
              <w:t>14</w:t>
            </w:r>
            <w:r w:rsidR="00E43D52">
              <w:rPr>
                <w:noProof/>
                <w:webHidden/>
              </w:rPr>
              <w:fldChar w:fldCharType="end"/>
            </w:r>
          </w:hyperlink>
        </w:p>
        <w:p w14:paraId="31C5A022" w14:textId="77777777" w:rsidR="00E43D52" w:rsidRDefault="00486BCB">
          <w:pPr>
            <w:pStyle w:val="TOC1"/>
            <w:tabs>
              <w:tab w:val="right" w:leader="dot" w:pos="9016"/>
            </w:tabs>
            <w:rPr>
              <w:noProof/>
            </w:rPr>
          </w:pPr>
          <w:hyperlink w:anchor="_Toc477178164" w:history="1">
            <w:r w:rsidR="00E43D52" w:rsidRPr="001A5FC9">
              <w:rPr>
                <w:rStyle w:val="Hyperlink"/>
                <w:noProof/>
              </w:rPr>
              <w:t>Project Schedule</w:t>
            </w:r>
            <w:r w:rsidR="00E43D52">
              <w:rPr>
                <w:noProof/>
                <w:webHidden/>
              </w:rPr>
              <w:tab/>
            </w:r>
            <w:r w:rsidR="00E43D52">
              <w:rPr>
                <w:noProof/>
                <w:webHidden/>
              </w:rPr>
              <w:fldChar w:fldCharType="begin"/>
            </w:r>
            <w:r w:rsidR="00E43D52">
              <w:rPr>
                <w:noProof/>
                <w:webHidden/>
              </w:rPr>
              <w:instrText xml:space="preserve"> PAGEREF _Toc477178164 \h </w:instrText>
            </w:r>
            <w:r w:rsidR="00E43D52">
              <w:rPr>
                <w:noProof/>
                <w:webHidden/>
              </w:rPr>
            </w:r>
            <w:r w:rsidR="00E43D52">
              <w:rPr>
                <w:noProof/>
                <w:webHidden/>
              </w:rPr>
              <w:fldChar w:fldCharType="separate"/>
            </w:r>
            <w:r w:rsidR="00DD7A9A">
              <w:rPr>
                <w:noProof/>
                <w:webHidden/>
              </w:rPr>
              <w:t>15</w:t>
            </w:r>
            <w:r w:rsidR="00E43D52">
              <w:rPr>
                <w:noProof/>
                <w:webHidden/>
              </w:rPr>
              <w:fldChar w:fldCharType="end"/>
            </w:r>
          </w:hyperlink>
        </w:p>
        <w:p w14:paraId="059CF712" w14:textId="77777777" w:rsidR="00E43D52" w:rsidRDefault="00486BCB">
          <w:pPr>
            <w:pStyle w:val="TOC1"/>
            <w:tabs>
              <w:tab w:val="right" w:leader="dot" w:pos="9016"/>
            </w:tabs>
            <w:rPr>
              <w:noProof/>
            </w:rPr>
          </w:pPr>
          <w:hyperlink w:anchor="_Toc477178165" w:history="1">
            <w:r w:rsidR="00E43D52" w:rsidRPr="001A5FC9">
              <w:rPr>
                <w:rStyle w:val="Hyperlink"/>
                <w:noProof/>
              </w:rPr>
              <w:t>Monitoring and Reporting</w:t>
            </w:r>
            <w:r w:rsidR="00E43D52">
              <w:rPr>
                <w:noProof/>
                <w:webHidden/>
              </w:rPr>
              <w:tab/>
            </w:r>
            <w:r w:rsidR="00E43D52">
              <w:rPr>
                <w:noProof/>
                <w:webHidden/>
              </w:rPr>
              <w:fldChar w:fldCharType="begin"/>
            </w:r>
            <w:r w:rsidR="00E43D52">
              <w:rPr>
                <w:noProof/>
                <w:webHidden/>
              </w:rPr>
              <w:instrText xml:space="preserve"> PAGEREF _Toc477178165 \h </w:instrText>
            </w:r>
            <w:r w:rsidR="00E43D52">
              <w:rPr>
                <w:noProof/>
                <w:webHidden/>
              </w:rPr>
            </w:r>
            <w:r w:rsidR="00E43D52">
              <w:rPr>
                <w:noProof/>
                <w:webHidden/>
              </w:rPr>
              <w:fldChar w:fldCharType="separate"/>
            </w:r>
            <w:r w:rsidR="00DD7A9A">
              <w:rPr>
                <w:noProof/>
                <w:webHidden/>
              </w:rPr>
              <w:t>17</w:t>
            </w:r>
            <w:r w:rsidR="00E43D52">
              <w:rPr>
                <w:noProof/>
                <w:webHidden/>
              </w:rPr>
              <w:fldChar w:fldCharType="end"/>
            </w:r>
          </w:hyperlink>
        </w:p>
        <w:p w14:paraId="71BF2249" w14:textId="77777777" w:rsidR="00E43D52" w:rsidRDefault="00486BCB">
          <w:pPr>
            <w:pStyle w:val="TOC1"/>
            <w:tabs>
              <w:tab w:val="right" w:leader="dot" w:pos="9016"/>
            </w:tabs>
            <w:rPr>
              <w:noProof/>
            </w:rPr>
          </w:pPr>
          <w:hyperlink w:anchor="_Toc477178166" w:history="1">
            <w:r w:rsidR="00E43D52" w:rsidRPr="001A5FC9">
              <w:rPr>
                <w:rStyle w:val="Hyperlink"/>
                <w:noProof/>
              </w:rPr>
              <w:t>Conclusion</w:t>
            </w:r>
            <w:r w:rsidR="00E43D52">
              <w:rPr>
                <w:noProof/>
                <w:webHidden/>
              </w:rPr>
              <w:tab/>
            </w:r>
            <w:r w:rsidR="00E43D52">
              <w:rPr>
                <w:noProof/>
                <w:webHidden/>
              </w:rPr>
              <w:fldChar w:fldCharType="begin"/>
            </w:r>
            <w:r w:rsidR="00E43D52">
              <w:rPr>
                <w:noProof/>
                <w:webHidden/>
              </w:rPr>
              <w:instrText xml:space="preserve"> PAGEREF _Toc477178166 \h </w:instrText>
            </w:r>
            <w:r w:rsidR="00E43D52">
              <w:rPr>
                <w:noProof/>
                <w:webHidden/>
              </w:rPr>
            </w:r>
            <w:r w:rsidR="00E43D52">
              <w:rPr>
                <w:noProof/>
                <w:webHidden/>
              </w:rPr>
              <w:fldChar w:fldCharType="separate"/>
            </w:r>
            <w:r w:rsidR="00DD7A9A">
              <w:rPr>
                <w:noProof/>
                <w:webHidden/>
              </w:rPr>
              <w:t>18</w:t>
            </w:r>
            <w:r w:rsidR="00E43D52">
              <w:rPr>
                <w:noProof/>
                <w:webHidden/>
              </w:rPr>
              <w:fldChar w:fldCharType="end"/>
            </w:r>
          </w:hyperlink>
        </w:p>
        <w:p w14:paraId="4C9345ED" w14:textId="77777777" w:rsidR="00E43D52" w:rsidRDefault="00E43D52">
          <w:r>
            <w:rPr>
              <w:b/>
              <w:bCs/>
              <w:noProof/>
            </w:rPr>
            <w:fldChar w:fldCharType="end"/>
          </w:r>
        </w:p>
      </w:sdtContent>
    </w:sdt>
    <w:p w14:paraId="48EE753B" w14:textId="77777777" w:rsidR="00E43D52" w:rsidRPr="00E43D52" w:rsidRDefault="00E43D52" w:rsidP="00E43D52"/>
    <w:p w14:paraId="7F1433FE" w14:textId="77777777" w:rsidR="005F7B58" w:rsidRPr="005F7B58" w:rsidRDefault="005F7B58" w:rsidP="005F7B58"/>
    <w:p w14:paraId="451B9621" w14:textId="77777777" w:rsidR="00FE3D2C" w:rsidRDefault="00FE3D2C">
      <w:r>
        <w:br w:type="page"/>
      </w:r>
    </w:p>
    <w:p w14:paraId="4E5B3765" w14:textId="77777777" w:rsidR="00FE3D2C" w:rsidRDefault="00FE3D2C" w:rsidP="00FE3D2C">
      <w:pPr>
        <w:pStyle w:val="Heading1"/>
      </w:pPr>
      <w:bookmarkStart w:id="2" w:name="_Toc477178158"/>
      <w:r>
        <w:lastRenderedPageBreak/>
        <w:t>Introduction</w:t>
      </w:r>
      <w:bookmarkEnd w:id="2"/>
    </w:p>
    <w:p w14:paraId="1C68FB81" w14:textId="77777777" w:rsidR="000416DF" w:rsidRPr="000416DF" w:rsidRDefault="000416DF" w:rsidP="000416DF">
      <w:pPr>
        <w:pStyle w:val="ListParagraph"/>
        <w:numPr>
          <w:ilvl w:val="0"/>
          <w:numId w:val="4"/>
        </w:numPr>
      </w:pPr>
      <w:r>
        <w:t>No more than a page</w:t>
      </w:r>
    </w:p>
    <w:p w14:paraId="0285473A" w14:textId="77777777" w:rsidR="0065710D" w:rsidRDefault="0065710D" w:rsidP="00FE3D2C">
      <w:r>
        <w:t>Extend sitting time or sedantry behaviour is becoming one of the largest risk factors for office workers and people in developed countries. More and more of our lives is spent using technology specifically personal computers, watching television and other activities involving smart phones or tables which are generally done in a seated or sedantry position. The effect of prolonged periods of sedantry behaviour has been shown to be detrimental to health in a number of different ways. Studies citing it as a risk factor in heart disease, type 2 diabetes and cancer are increasingly showingthat the more time spent sitting down the more likely one of this conditions is going to develop or the worse it will be.</w:t>
      </w:r>
    </w:p>
    <w:p w14:paraId="4E0A3ADC" w14:textId="77777777" w:rsidR="0065710D" w:rsidRDefault="0065710D" w:rsidP="00FE3D2C">
      <w:r>
        <w:t xml:space="preserve">The solution to this problem is again a problem of habit forming?  The solution is to simply take breaks at regular intervals. Correct posture and develop an ergonomic work environment. A simple a task as walking around the office for 1-2 minutes allows the body to get out of a sedantry behaviour and reduce the chance of back injury and other related injuries. </w:t>
      </w:r>
    </w:p>
    <w:p w14:paraId="7980EC01" w14:textId="77777777" w:rsidR="00C216A6" w:rsidRDefault="00C216A6" w:rsidP="00FE3D2C">
      <w:r>
        <w:t xml:space="preserve">Regular breaks can also improve productivity and assist in concentration. The pomodoro technique favors productive working phases of 20-25 minutes followed by small breaks of 3-4 minutes. Every fourth or fifth break is usually longer, around 20-30 minutes. Taking these breaks as an oppourtunity to stretch and move out of a sedentry position is good example of a habitiual behavour that can imporve both health and saftey in the work/study space and productivty as well. </w:t>
      </w:r>
    </w:p>
    <w:p w14:paraId="61EACA49" w14:textId="77777777" w:rsidR="0065710D" w:rsidRDefault="0065710D" w:rsidP="00FE3D2C">
      <w:r>
        <w:t xml:space="preserve">In this report we propose and elaborate on the development of a smart phone application deisgned to </w:t>
      </w:r>
      <w:r w:rsidR="00C216A6">
        <w:t>remind and assist it users to take regular breaks from sitting while working at a computer workstation. This is an application that is desirable to all the group members who studying as computer science students spend a majority of our time at a computer. It should be possible for use all to test it before we deliver the final program to the public.</w:t>
      </w:r>
    </w:p>
    <w:p w14:paraId="075F5054" w14:textId="65517E8D" w:rsidR="0065710D" w:rsidRDefault="006D1E6B" w:rsidP="00FE3D2C">
      <w:r>
        <w:t>The external constraints on this project are given in the assignment brief. The project must be written mostly in C++ or C, must be completed before a absolute deadline, the software must be something that we would use everyday and we must maintain it for at least a semester.</w:t>
      </w:r>
    </w:p>
    <w:p w14:paraId="6E995904" w14:textId="77777777" w:rsidR="0065710D" w:rsidRDefault="0065710D" w:rsidP="00FE3D2C"/>
    <w:p w14:paraId="0BF8D8A1" w14:textId="77777777" w:rsidR="00C67C47" w:rsidRDefault="00C67C47" w:rsidP="00FE3D2C">
      <w:r>
        <w:t>Cite some studies to look real professional</w:t>
      </w:r>
    </w:p>
    <w:p w14:paraId="649B5ACC" w14:textId="77777777" w:rsidR="001B764A" w:rsidRDefault="00C67C47" w:rsidP="00FE3D2C">
      <w:r>
        <w:t>$$$ What citation method?</w:t>
      </w:r>
      <w:r w:rsidR="001B764A">
        <w:t xml:space="preserve"> </w:t>
      </w:r>
    </w:p>
    <w:p w14:paraId="36F73ACC" w14:textId="77777777" w:rsidR="00FE3D2C" w:rsidRDefault="001B764A" w:rsidP="00FE3D2C">
      <w:r>
        <w:t>In</w:t>
      </w:r>
      <w:r w:rsidR="00F00A92">
        <w:t xml:space="preserve">troduce </w:t>
      </w:r>
      <w:r>
        <w:t>term for ergonomic breaks</w:t>
      </w:r>
    </w:p>
    <w:p w14:paraId="45977329" w14:textId="77777777" w:rsidR="00B974A8" w:rsidRDefault="00B57D75" w:rsidP="00FE3D2C">
      <w:r>
        <w:t>Pomodoro</w:t>
      </w:r>
    </w:p>
    <w:p w14:paraId="5E29B792" w14:textId="77777777" w:rsidR="00B57D75" w:rsidRDefault="00486BCB" w:rsidP="00FE3D2C">
      <w:hyperlink r:id="rId7" w:history="1">
        <w:r w:rsidR="00B57D75" w:rsidRPr="00720338">
          <w:rPr>
            <w:rStyle w:val="Hyperlink"/>
          </w:rPr>
          <w:t>https://en.wikipedia.org/wiki/Pomodoro_Technique</w:t>
        </w:r>
      </w:hyperlink>
    </w:p>
    <w:p w14:paraId="726938B9" w14:textId="15CDF3BA" w:rsidR="00A63839" w:rsidRDefault="00564E43" w:rsidP="00FE3D2C">
      <w:r w:rsidRPr="00564E43">
        <w:t>https://www.focusboosterapp.com</w:t>
      </w:r>
    </w:p>
    <w:p w14:paraId="0174476A" w14:textId="77777777" w:rsidR="00B57D75" w:rsidRDefault="00B57D75" w:rsidP="00FE3D2C">
      <w:r>
        <w:t>Sitting down</w:t>
      </w:r>
    </w:p>
    <w:p w14:paraId="64E46C25" w14:textId="77777777" w:rsidR="00B57D75" w:rsidRDefault="00486BCB" w:rsidP="00FE3D2C">
      <w:hyperlink r:id="rId8" w:history="1">
        <w:r w:rsidR="00B57D75" w:rsidRPr="00720338">
          <w:rPr>
            <w:rStyle w:val="Hyperlink"/>
          </w:rPr>
          <w:t>http://www.health.harvard.edu/blog/much-sitting-linked-heart-disease-diabetes-premature-death-201501227618</w:t>
        </w:r>
      </w:hyperlink>
    </w:p>
    <w:p w14:paraId="2A15C1F4" w14:textId="77777777" w:rsidR="00B57D75" w:rsidRDefault="00B57D75" w:rsidP="00FE3D2C">
      <w:r>
        <w:t>Ergonomic calculator</w:t>
      </w:r>
    </w:p>
    <w:p w14:paraId="1FBE6BE9" w14:textId="77777777" w:rsidR="00B57D75" w:rsidRDefault="00B57D75" w:rsidP="00FE3D2C">
      <w:r w:rsidRPr="00B57D75">
        <w:lastRenderedPageBreak/>
        <w:t>http://www.ergotron.com/tools/workspace-planner</w:t>
      </w:r>
    </w:p>
    <w:p w14:paraId="673E7AF2" w14:textId="77777777" w:rsidR="00B57D75" w:rsidRDefault="00B57D75" w:rsidP="00FE3D2C"/>
    <w:p w14:paraId="62FF83AF" w14:textId="77777777" w:rsidR="00B57D75" w:rsidRDefault="00B57D75" w:rsidP="00FE3D2C"/>
    <w:p w14:paraId="610DCF53" w14:textId="77777777" w:rsidR="00FE3D2C" w:rsidRDefault="00FE3D2C" w:rsidP="00FE3D2C">
      <w:pPr>
        <w:pStyle w:val="Heading1"/>
      </w:pPr>
      <w:bookmarkStart w:id="3" w:name="_Toc477178159"/>
      <w:r>
        <w:t>Project Description</w:t>
      </w:r>
      <w:bookmarkEnd w:id="3"/>
    </w:p>
    <w:p w14:paraId="69D78861" w14:textId="7C5810DF" w:rsidR="001B764A" w:rsidRDefault="001B764A" w:rsidP="00FE3D2C"/>
    <w:p w14:paraId="598C306C" w14:textId="5FA8AA41" w:rsidR="00434F49" w:rsidRPr="00434F49" w:rsidRDefault="00434F49" w:rsidP="00434F49">
      <w:pPr>
        <w:pStyle w:val="Heading3"/>
      </w:pPr>
      <w:r w:rsidRPr="00434F49">
        <w:t>Purpose</w:t>
      </w:r>
    </w:p>
    <w:p w14:paraId="0C97DA4B" w14:textId="36C7C1B0" w:rsidR="00FE3D2C" w:rsidRDefault="001B764A" w:rsidP="00FE3D2C">
      <w:r>
        <w:t xml:space="preserve">This </w:t>
      </w:r>
      <w:r w:rsidR="001130BC">
        <w:t xml:space="preserve">aim of this </w:t>
      </w:r>
      <w:r>
        <w:t xml:space="preserve">project is to design and build a software </w:t>
      </w:r>
      <w:r w:rsidR="0050369E">
        <w:t>product that aids in the formation of habits that will improve the quality of life of the user. For example, taking regular breaks during extended periods of computer usage to reduce back pain.</w:t>
      </w:r>
    </w:p>
    <w:p w14:paraId="285E42C6" w14:textId="4334647F" w:rsidR="00AF1F71" w:rsidRDefault="00AF1F71" w:rsidP="00FE3D2C"/>
    <w:p w14:paraId="4C002950" w14:textId="7308CD54" w:rsidR="00AF1F71" w:rsidRDefault="00AF1F71" w:rsidP="00FE3D2C">
      <w:r>
        <w:t>Definitions?</w:t>
      </w:r>
    </w:p>
    <w:p w14:paraId="79D82072" w14:textId="63C3D660" w:rsidR="00C744C6" w:rsidRDefault="009A4246" w:rsidP="00434F49">
      <w:pPr>
        <w:pStyle w:val="Heading3"/>
      </w:pPr>
      <w:r>
        <w:t>User Description</w:t>
      </w:r>
    </w:p>
    <w:p w14:paraId="6B040B32" w14:textId="352CDBED" w:rsidR="00AF1F71" w:rsidRPr="00AF1F71" w:rsidRDefault="00AF1F71" w:rsidP="00AF1F71">
      <w:r>
        <w:t xml:space="preserve">The software product is primarily aimed at the office desk worker. A user of this type typically spends </w:t>
      </w:r>
      <w:r w:rsidR="004F184F">
        <w:t>most</w:t>
      </w:r>
      <w:r>
        <w:t xml:space="preserve"> their productive </w:t>
      </w:r>
      <w:r w:rsidR="004F184F">
        <w:t>time, at</w:t>
      </w:r>
      <w:r>
        <w:t xml:space="preserve"> work or in study, sitting down reading on paper or monitor screen. </w:t>
      </w:r>
      <w:r w:rsidR="004F184F">
        <w:t>This type of user is most likely to benefit from reminders to</w:t>
      </w:r>
      <w:r w:rsidR="00690D65">
        <w:t xml:space="preserve"> take breaks for the health so they can focus on the task at hand. The work done is varied and there may be times when taking a break from an activity is not possible, or a distraction which removes them from their normal workflow.</w:t>
      </w:r>
      <w:r w:rsidR="004F184F">
        <w:t xml:space="preserve"> </w:t>
      </w:r>
      <w:r>
        <w:t>The user also has access to a smartphone, which we will be user to run the software product.</w:t>
      </w:r>
    </w:p>
    <w:p w14:paraId="3AE3E63D" w14:textId="14FDEA04" w:rsidR="00434F49" w:rsidRDefault="009A4246" w:rsidP="009A4246">
      <w:pPr>
        <w:pStyle w:val="Heading3"/>
      </w:pPr>
      <w:r>
        <w:t>Platform</w:t>
      </w:r>
    </w:p>
    <w:p w14:paraId="68E17749" w14:textId="63921CDC" w:rsidR="00690D65" w:rsidRPr="00690D65" w:rsidRDefault="00690D65" w:rsidP="00690D65">
      <w:r>
        <w:t xml:space="preserve">The software product will be designed to run on a smart phone device, specifically the Apple iPhone range. </w:t>
      </w:r>
      <w:r w:rsidR="00695C07">
        <w:t>The iPhone is consistently the highest selling smart phone device so there will be not shortage of people to use our App. The software will be written for iOS 10 which is supported by the iPhone models 7,6 etc. The limitations of these devices are discussed later. The app will be local and should not need to communicate with a server or cloud system to function completely. The user interface is then restricted to the touch screen input used on the iPhone.</w:t>
      </w:r>
    </w:p>
    <w:p w14:paraId="185758DB" w14:textId="77777777" w:rsidR="00CF7F27" w:rsidRDefault="00CF7F27" w:rsidP="00CF7F27">
      <w:pPr>
        <w:pStyle w:val="Heading3"/>
      </w:pPr>
      <w:r>
        <w:t>Description of functionality</w:t>
      </w:r>
      <w:r w:rsidRPr="009A4246">
        <w:t xml:space="preserve"> </w:t>
      </w:r>
    </w:p>
    <w:p w14:paraId="69F886B3" w14:textId="77777777" w:rsidR="00CF7F27" w:rsidRDefault="00CF7F27" w:rsidP="00CF7F27"/>
    <w:p w14:paraId="7E546341" w14:textId="152D0A5E" w:rsidR="00CF7F27" w:rsidRDefault="00CF7F27" w:rsidP="00CF7F27">
      <w:pPr>
        <w:pStyle w:val="Heading4"/>
      </w:pPr>
      <w:r>
        <w:t xml:space="preserve">Core Functionality </w:t>
      </w:r>
    </w:p>
    <w:p w14:paraId="7BF383F9" w14:textId="6CA1C666" w:rsidR="00CF7F27" w:rsidRDefault="00CF7F27" w:rsidP="00CF7F27">
      <w:r>
        <w:t xml:space="preserve">Recurring timer to alert user to take breaks </w:t>
      </w:r>
    </w:p>
    <w:p w14:paraId="15453623" w14:textId="733544AB" w:rsidR="00CF7F27" w:rsidRDefault="00CF7F27" w:rsidP="00CF7F27">
      <w:pPr>
        <w:pStyle w:val="Heading4"/>
      </w:pPr>
      <w:r>
        <w:t>Extended Functionality</w:t>
      </w:r>
    </w:p>
    <w:p w14:paraId="2D3FA8EE" w14:textId="5D984FD4" w:rsidR="00CF7F27" w:rsidRDefault="00CF7F27" w:rsidP="00CF7F27">
      <w:r>
        <w:t>Create timer object for multiple different habits e.g. drinking water, taking breaks, doing stretches, taking supplements.</w:t>
      </w:r>
    </w:p>
    <w:p w14:paraId="373B4DA9" w14:textId="71696115" w:rsidR="00CF7F27" w:rsidRDefault="00CF7F27" w:rsidP="00CF7F27">
      <w:pPr>
        <w:pStyle w:val="Heading4"/>
      </w:pPr>
      <w:r>
        <w:t>Functionality That Would be Super Cool to Have</w:t>
      </w:r>
    </w:p>
    <w:p w14:paraId="066158C1" w14:textId="7B52026A" w:rsidR="00CF7F27" w:rsidRDefault="00CF7F27" w:rsidP="00CF7F27">
      <w:r>
        <w:t>Voice activated timer and timer setting.</w:t>
      </w:r>
    </w:p>
    <w:p w14:paraId="1433A781" w14:textId="77777777" w:rsidR="00CF7F27" w:rsidRDefault="00CF7F27" w:rsidP="00CF7F27"/>
    <w:p w14:paraId="058FAB13" w14:textId="7C32CDBC" w:rsidR="00007158" w:rsidRDefault="00007158">
      <w:pPr>
        <w:rPr>
          <w:rFonts w:asciiTheme="majorHAnsi" w:eastAsiaTheme="majorEastAsia" w:hAnsiTheme="majorHAnsi" w:cstheme="majorBidi"/>
          <w:color w:val="1F4D78" w:themeColor="accent1" w:themeShade="7F"/>
          <w:sz w:val="24"/>
          <w:szCs w:val="24"/>
        </w:rPr>
      </w:pPr>
      <w:r>
        <w:br w:type="page"/>
      </w:r>
    </w:p>
    <w:p w14:paraId="3FC11A80" w14:textId="500E93DD" w:rsidR="000B7960" w:rsidRDefault="000B7960" w:rsidP="009A4246">
      <w:pPr>
        <w:pStyle w:val="Heading3"/>
      </w:pPr>
      <w:r>
        <w:lastRenderedPageBreak/>
        <w:t>User Requirements</w:t>
      </w:r>
    </w:p>
    <w:p w14:paraId="5A4B65B7" w14:textId="198A14EB" w:rsidR="000B7960" w:rsidRDefault="000B7960" w:rsidP="000B7960"/>
    <w:p w14:paraId="61514360" w14:textId="732CD686" w:rsidR="000B7960" w:rsidRDefault="000B7960" w:rsidP="000B7960">
      <w:pPr>
        <w:pStyle w:val="ListParagraph"/>
        <w:numPr>
          <w:ilvl w:val="0"/>
          <w:numId w:val="9"/>
        </w:numPr>
      </w:pPr>
      <w:r>
        <w:t>The software product will allow the user to set a timer for a custom length of time.</w:t>
      </w:r>
    </w:p>
    <w:p w14:paraId="1A2ECCAA" w14:textId="2A054043" w:rsidR="00007158" w:rsidRDefault="00007158" w:rsidP="00007158">
      <w:pPr>
        <w:pStyle w:val="ListParagraph"/>
        <w:numPr>
          <w:ilvl w:val="1"/>
          <w:numId w:val="9"/>
        </w:numPr>
      </w:pPr>
      <w:r>
        <w:t>The time for productive work.</w:t>
      </w:r>
    </w:p>
    <w:p w14:paraId="62D0BFBF" w14:textId="195D43F8" w:rsidR="00007158" w:rsidRDefault="00007158" w:rsidP="00007158">
      <w:pPr>
        <w:pStyle w:val="ListParagraph"/>
        <w:numPr>
          <w:ilvl w:val="1"/>
          <w:numId w:val="9"/>
        </w:numPr>
      </w:pPr>
      <w:r>
        <w:t>The time for break.</w:t>
      </w:r>
    </w:p>
    <w:p w14:paraId="7B66068B" w14:textId="7D67CCC3" w:rsidR="00007158" w:rsidRDefault="00007158" w:rsidP="00007158">
      <w:pPr>
        <w:pStyle w:val="ListParagraph"/>
        <w:numPr>
          <w:ilvl w:val="1"/>
          <w:numId w:val="9"/>
        </w:numPr>
      </w:pPr>
      <w:r>
        <w:t>Whether the 4</w:t>
      </w:r>
      <w:r w:rsidRPr="00007158">
        <w:rPr>
          <w:vertAlign w:val="superscript"/>
        </w:rPr>
        <w:t>th</w:t>
      </w:r>
      <w:r>
        <w:t xml:space="preserve"> break is an extended one.</w:t>
      </w:r>
    </w:p>
    <w:p w14:paraId="76A29AEE" w14:textId="61AF857B" w:rsidR="000B7960" w:rsidRDefault="00007158" w:rsidP="00007158">
      <w:r>
        <w:t>Rationale: Standard times for breaks and work do exist but the user is the best person to decide what their workflow will be like. We want to limit how long they work for, so that they don’t work to long without a break and we want to limit their break time so they don’t get distracted. The 4</w:t>
      </w:r>
      <w:r w:rsidRPr="00007158">
        <w:rPr>
          <w:vertAlign w:val="superscript"/>
        </w:rPr>
        <w:t>th</w:t>
      </w:r>
      <w:r>
        <w:t xml:space="preserve"> or third break as an extended one comes from the Pomodoro method.</w:t>
      </w:r>
    </w:p>
    <w:p w14:paraId="25A0AAD5" w14:textId="636A5A62" w:rsidR="00007158" w:rsidRDefault="00007158" w:rsidP="00007158">
      <w:pPr>
        <w:pStyle w:val="ListParagraph"/>
        <w:numPr>
          <w:ilvl w:val="0"/>
          <w:numId w:val="9"/>
        </w:numPr>
      </w:pPr>
      <w:r>
        <w:t>The software product will allow the user to start, pause and stop the timer</w:t>
      </w:r>
    </w:p>
    <w:p w14:paraId="021A49FB" w14:textId="59D61D97" w:rsidR="00007158" w:rsidRDefault="00007158" w:rsidP="00007158">
      <w:pPr>
        <w:pStyle w:val="ListParagraph"/>
      </w:pPr>
      <w:r>
        <w:t>Rationale: If there is a distraction or likely change in the strict workflow set by the timer then the user should be able to pause all functions of the timer where they are and continue when get back to their desk. At the end of the day the user should be able to stop</w:t>
      </w:r>
      <w:r w:rsidR="00A420BA">
        <w:t xml:space="preserve"> or turn off</w:t>
      </w:r>
      <w:r>
        <w:t xml:space="preserve"> the timer completely.</w:t>
      </w:r>
    </w:p>
    <w:p w14:paraId="507ABDA0" w14:textId="3A759783" w:rsidR="00007158" w:rsidRDefault="002827A2" w:rsidP="00007158">
      <w:pPr>
        <w:pStyle w:val="ListParagraph"/>
        <w:numPr>
          <w:ilvl w:val="0"/>
          <w:numId w:val="9"/>
        </w:numPr>
      </w:pPr>
      <w:r>
        <w:t xml:space="preserve">The software product </w:t>
      </w:r>
      <w:r w:rsidR="00180162">
        <w:t>should alert the user when the work/break timers have finished</w:t>
      </w:r>
    </w:p>
    <w:p w14:paraId="4C4244BF" w14:textId="63FD69D4" w:rsidR="00180162" w:rsidRDefault="00180162" w:rsidP="00180162">
      <w:pPr>
        <w:pStyle w:val="ListParagraph"/>
        <w:numPr>
          <w:ilvl w:val="1"/>
          <w:numId w:val="9"/>
        </w:numPr>
      </w:pPr>
      <w:r>
        <w:t>The user should be able to select either a ring tone or vibrate tone.</w:t>
      </w:r>
    </w:p>
    <w:p w14:paraId="0BD1CC1A" w14:textId="33403F9B" w:rsidR="00180162" w:rsidRDefault="00180162" w:rsidP="00180162">
      <w:r>
        <w:t>Rationale: The software may be used in a quiet space and so the user should be able to use the vibrate function of phone to remind them. I may be possible for the start break and start work alerts to be different which may help with habit conditioning.</w:t>
      </w:r>
    </w:p>
    <w:p w14:paraId="6C63D822" w14:textId="196415E0" w:rsidR="00C6623B" w:rsidRDefault="00C6623B" w:rsidP="00C6623B">
      <w:pPr>
        <w:pStyle w:val="ListParagraph"/>
        <w:numPr>
          <w:ilvl w:val="0"/>
          <w:numId w:val="9"/>
        </w:numPr>
      </w:pPr>
      <w:r>
        <w:t>The app should be able to run in the background without impeding other activities on the phone.</w:t>
      </w:r>
    </w:p>
    <w:p w14:paraId="677BB87E" w14:textId="2FA7E0AF" w:rsidR="00C6623B" w:rsidRDefault="00C6623B" w:rsidP="00C6623B">
      <w:pPr>
        <w:pStyle w:val="ListParagraph"/>
        <w:numPr>
          <w:ilvl w:val="1"/>
          <w:numId w:val="9"/>
        </w:numPr>
      </w:pPr>
      <w:r>
        <w:t>The app should either pause or mute during calls</w:t>
      </w:r>
    </w:p>
    <w:p w14:paraId="566356CA" w14:textId="67B4525B" w:rsidR="00C6623B" w:rsidRDefault="00C6623B" w:rsidP="00C6623B">
      <w:pPr>
        <w:pStyle w:val="ListParagraph"/>
      </w:pPr>
      <w:r>
        <w:t>Rationale: The app should require minimal user input and run in the background as much as possible. Alerts are undesirable during phone calls .</w:t>
      </w:r>
    </w:p>
    <w:p w14:paraId="58E91E17" w14:textId="77777777" w:rsidR="00007158" w:rsidRDefault="00007158" w:rsidP="00007158">
      <w:pPr>
        <w:pStyle w:val="ListParagraph"/>
      </w:pPr>
    </w:p>
    <w:p w14:paraId="3FF19B6C" w14:textId="68D16521" w:rsidR="000B7960" w:rsidRDefault="00FB39A1" w:rsidP="000B7960">
      <w:r>
        <w:t xml:space="preserve">System </w:t>
      </w:r>
      <w:r w:rsidR="00A420BA">
        <w:t>Requirements</w:t>
      </w:r>
    </w:p>
    <w:p w14:paraId="4421945B" w14:textId="3F748D47" w:rsidR="00AE0763" w:rsidRDefault="00AE0763" w:rsidP="000B7960">
      <w:r>
        <w:t>As per the requirements of this project all the objects and functions for this software must be written in C++ and only the user interface may be written in Swift.</w:t>
      </w:r>
    </w:p>
    <w:p w14:paraId="5A39BCB6" w14:textId="77777777" w:rsidR="004D7DBC" w:rsidRDefault="00A420BA" w:rsidP="000B7960">
      <w:r>
        <w:t>Function</w:t>
      </w:r>
      <w:r w:rsidR="004D7DBC">
        <w:t xml:space="preserve"> </w:t>
      </w:r>
    </w:p>
    <w:p w14:paraId="113311D6" w14:textId="4EF9099F" w:rsidR="004D7DBC" w:rsidRDefault="004D7DBC" w:rsidP="004D7DBC">
      <w:pPr>
        <w:ind w:firstLine="360"/>
      </w:pPr>
      <w:r>
        <w:t>-      Set Timer</w:t>
      </w:r>
    </w:p>
    <w:p w14:paraId="4F114E3B" w14:textId="74097FCF" w:rsidR="004D7DBC" w:rsidRDefault="004D7DBC" w:rsidP="004D7DBC">
      <w:pPr>
        <w:pStyle w:val="ListParagraph"/>
        <w:numPr>
          <w:ilvl w:val="0"/>
          <w:numId w:val="4"/>
        </w:numPr>
      </w:pPr>
      <w:r>
        <w:t>Start Timer</w:t>
      </w:r>
    </w:p>
    <w:p w14:paraId="2B792568" w14:textId="5E50F1A7" w:rsidR="004D7DBC" w:rsidRDefault="004D7DBC" w:rsidP="004D7DBC">
      <w:pPr>
        <w:pStyle w:val="ListParagraph"/>
        <w:numPr>
          <w:ilvl w:val="0"/>
          <w:numId w:val="4"/>
        </w:numPr>
      </w:pPr>
      <w:r>
        <w:t>Pause Timer</w:t>
      </w:r>
    </w:p>
    <w:p w14:paraId="62538E53" w14:textId="16DFB07A" w:rsidR="004D7DBC" w:rsidRDefault="004D7DBC" w:rsidP="004D7DBC">
      <w:pPr>
        <w:pStyle w:val="ListParagraph"/>
        <w:numPr>
          <w:ilvl w:val="0"/>
          <w:numId w:val="4"/>
        </w:numPr>
      </w:pPr>
      <w:r>
        <w:t>Turn Timer On/Off</w:t>
      </w:r>
    </w:p>
    <w:p w14:paraId="1E82081F" w14:textId="77777777" w:rsidR="004D7DBC" w:rsidRDefault="004D7DBC" w:rsidP="004D7DBC">
      <w:pPr>
        <w:pStyle w:val="ListParagraph"/>
        <w:numPr>
          <w:ilvl w:val="0"/>
          <w:numId w:val="4"/>
        </w:numPr>
      </w:pPr>
    </w:p>
    <w:p w14:paraId="5D03D669" w14:textId="7054E4A5" w:rsidR="00A420BA" w:rsidRDefault="00A420BA" w:rsidP="000B7960">
      <w:r>
        <w:t>Description</w:t>
      </w:r>
    </w:p>
    <w:p w14:paraId="03D4835C" w14:textId="0400BCAC" w:rsidR="00A420BA" w:rsidRDefault="00A420BA" w:rsidP="000B7960">
      <w:r>
        <w:t>Inputs</w:t>
      </w:r>
    </w:p>
    <w:p w14:paraId="2B52CBBB" w14:textId="678857AA" w:rsidR="00A420BA" w:rsidRDefault="00A420BA" w:rsidP="000B7960">
      <w:r>
        <w:t>Source</w:t>
      </w:r>
    </w:p>
    <w:p w14:paraId="7497F291" w14:textId="6D2D06C9" w:rsidR="00A420BA" w:rsidRDefault="00A420BA" w:rsidP="000B7960">
      <w:r>
        <w:t>Ouptus</w:t>
      </w:r>
    </w:p>
    <w:p w14:paraId="736A3E15" w14:textId="6F206350" w:rsidR="00A420BA" w:rsidRDefault="00A420BA" w:rsidP="000B7960">
      <w:r>
        <w:lastRenderedPageBreak/>
        <w:t>Destination</w:t>
      </w:r>
    </w:p>
    <w:p w14:paraId="488EDFA9" w14:textId="1629960D" w:rsidR="00A420BA" w:rsidRDefault="00A420BA" w:rsidP="000B7960">
      <w:r>
        <w:t>Requires</w:t>
      </w:r>
    </w:p>
    <w:p w14:paraId="546E2A31" w14:textId="677A3A0A" w:rsidR="00A420BA" w:rsidRDefault="00A420BA" w:rsidP="000B7960">
      <w:r>
        <w:t>Pre-condition</w:t>
      </w:r>
    </w:p>
    <w:p w14:paraId="57118DCA" w14:textId="3A5810D2" w:rsidR="00A420BA" w:rsidRDefault="00A420BA" w:rsidP="000B7960">
      <w:r>
        <w:t>Post-condition</w:t>
      </w:r>
    </w:p>
    <w:p w14:paraId="5F8A0C19" w14:textId="03A0A573" w:rsidR="00A420BA" w:rsidRDefault="00A420BA" w:rsidP="000B7960">
      <w:r>
        <w:t>Side effects</w:t>
      </w:r>
    </w:p>
    <w:p w14:paraId="4DD667F5" w14:textId="77777777" w:rsidR="000B7960" w:rsidRPr="000B7960" w:rsidRDefault="000B7960" w:rsidP="000B7960"/>
    <w:p w14:paraId="589972CA" w14:textId="77777777" w:rsidR="009A4246" w:rsidRDefault="009A4246" w:rsidP="009A4246">
      <w:pPr>
        <w:pStyle w:val="Heading3"/>
      </w:pPr>
      <w:r>
        <w:t>Specific Requirements</w:t>
      </w:r>
    </w:p>
    <w:p w14:paraId="11D599C9" w14:textId="77777777" w:rsidR="009A4246" w:rsidRDefault="009A4246" w:rsidP="009A4246">
      <w:pPr>
        <w:pStyle w:val="ListParagraph"/>
        <w:numPr>
          <w:ilvl w:val="0"/>
          <w:numId w:val="7"/>
        </w:numPr>
      </w:pPr>
      <w:r>
        <w:t>External interface requirements</w:t>
      </w:r>
    </w:p>
    <w:p w14:paraId="4A7964CC" w14:textId="6F4AC69B" w:rsidR="009A4246" w:rsidRDefault="00A420BA" w:rsidP="009A4246">
      <w:pPr>
        <w:pStyle w:val="ListParagraph"/>
        <w:numPr>
          <w:ilvl w:val="0"/>
          <w:numId w:val="7"/>
        </w:numPr>
      </w:pPr>
      <w:r>
        <w:t>Functional</w:t>
      </w:r>
      <w:r w:rsidR="009A4246">
        <w:t xml:space="preserve"> requirements</w:t>
      </w:r>
    </w:p>
    <w:p w14:paraId="2E1CC977" w14:textId="77777777" w:rsidR="009A4246" w:rsidRDefault="009A4246" w:rsidP="009A4246">
      <w:pPr>
        <w:pStyle w:val="ListParagraph"/>
        <w:numPr>
          <w:ilvl w:val="1"/>
          <w:numId w:val="7"/>
        </w:numPr>
      </w:pPr>
      <w:r>
        <w:t>Program shall do…</w:t>
      </w:r>
    </w:p>
    <w:p w14:paraId="2169AE87" w14:textId="77777777" w:rsidR="009A4246" w:rsidRDefault="009A4246" w:rsidP="009A4246">
      <w:pPr>
        <w:pStyle w:val="ListParagraph"/>
        <w:numPr>
          <w:ilvl w:val="0"/>
          <w:numId w:val="7"/>
        </w:numPr>
      </w:pPr>
      <w:r>
        <w:t>Performance requirements</w:t>
      </w:r>
    </w:p>
    <w:p w14:paraId="6E5931C7" w14:textId="77777777" w:rsidR="009A4246" w:rsidRDefault="009A4246" w:rsidP="009A4246">
      <w:pPr>
        <w:pStyle w:val="ListParagraph"/>
        <w:numPr>
          <w:ilvl w:val="1"/>
          <w:numId w:val="7"/>
        </w:numPr>
      </w:pPr>
      <w:r>
        <w:t>Program shall be …</w:t>
      </w:r>
    </w:p>
    <w:p w14:paraId="2BC504D4" w14:textId="692E69E6" w:rsidR="009A4246" w:rsidRDefault="009A4246" w:rsidP="009A4246">
      <w:pPr>
        <w:pStyle w:val="Heading3"/>
      </w:pPr>
      <w:r>
        <w:t>Possibility for Expansion</w:t>
      </w:r>
    </w:p>
    <w:p w14:paraId="35A91FD9" w14:textId="7179F7E5" w:rsidR="009A4246" w:rsidRDefault="00A420BA">
      <w:r>
        <w:t>With a working robust object type for the timer we should be able to create other object timers for other habitual actions. For example reminding to drink water during the day.</w:t>
      </w:r>
      <w:r w:rsidR="009A4246">
        <w:br w:type="page"/>
      </w:r>
    </w:p>
    <w:p w14:paraId="60B2A105" w14:textId="77777777" w:rsidR="00C744C6" w:rsidRDefault="00C744C6" w:rsidP="00FE3D2C"/>
    <w:p w14:paraId="3437A040" w14:textId="77777777" w:rsidR="00C744C6" w:rsidRDefault="00C744C6" w:rsidP="00FE3D2C"/>
    <w:p w14:paraId="59C3C453" w14:textId="77777777" w:rsidR="00A420BA" w:rsidRDefault="00E43D52" w:rsidP="00A420BA">
      <w:pPr>
        <w:pStyle w:val="Heading2"/>
      </w:pPr>
      <w:r>
        <w:t>Key Attributes</w:t>
      </w:r>
    </w:p>
    <w:p w14:paraId="7755547E" w14:textId="77777777" w:rsidR="00A420BA" w:rsidRDefault="00A420BA" w:rsidP="00A420BA"/>
    <w:p w14:paraId="1D789A2A" w14:textId="4A921EA4" w:rsidR="00A420BA" w:rsidRDefault="00A420BA" w:rsidP="00A420BA">
      <w:r>
        <w:t>The software and any upgrades in functionality should exhibit the following four attributes:</w:t>
      </w:r>
      <w:r w:rsidR="00E43D52">
        <w:br/>
      </w:r>
    </w:p>
    <w:p w14:paraId="479C18CD" w14:textId="27D47AD2" w:rsidR="009F0538" w:rsidRDefault="009F0538" w:rsidP="00A420BA">
      <w:pPr>
        <w:pStyle w:val="Heading3"/>
      </w:pPr>
      <w:r>
        <w:t>Usability</w:t>
      </w:r>
    </w:p>
    <w:p w14:paraId="602E6987" w14:textId="77777777" w:rsidR="009F0538" w:rsidRDefault="009F0538" w:rsidP="009F0538">
      <w:pPr>
        <w:pStyle w:val="ListParagraph"/>
        <w:numPr>
          <w:ilvl w:val="0"/>
          <w:numId w:val="7"/>
        </w:numPr>
      </w:pPr>
      <w:r>
        <w:t>The software should be intuitive and easy to use without a large amount of effort from the target user. The user interface should be appropriate for the platform and the target user. Adequate documentation will be kept available to instruct the user in situations where necessary.</w:t>
      </w:r>
    </w:p>
    <w:p w14:paraId="6BAB07FB" w14:textId="77777777" w:rsidR="009F0538" w:rsidRDefault="009F0538" w:rsidP="00A420BA">
      <w:pPr>
        <w:pStyle w:val="Heading3"/>
      </w:pPr>
      <w:r>
        <w:t>Dependability</w:t>
      </w:r>
    </w:p>
    <w:p w14:paraId="60BC2CF4" w14:textId="77777777" w:rsidR="009F0538" w:rsidRDefault="009F0538" w:rsidP="009F0538">
      <w:pPr>
        <w:pStyle w:val="ListParagraph"/>
        <w:numPr>
          <w:ilvl w:val="0"/>
          <w:numId w:val="7"/>
        </w:numPr>
      </w:pPr>
      <w:r>
        <w:t>The nature of the project is one that we hope will improve the quality of the users life and health by managing the formation of good habits. To do this it must reliably remind the user to perform the habitual actions and only the habitual actions that are selected by the user. To miss a reminder or turn off reminders unexpectedly would count as a failure of the software to meet its purpose. To this end the user must be able to depend on the software to function without fault due to problems inherit with the software.</w:t>
      </w:r>
    </w:p>
    <w:p w14:paraId="000E3E41" w14:textId="77777777" w:rsidR="009F0538" w:rsidRDefault="009F0538" w:rsidP="00A420BA">
      <w:pPr>
        <w:pStyle w:val="Heading3"/>
      </w:pPr>
      <w:r>
        <w:t>Efficiency</w:t>
      </w:r>
    </w:p>
    <w:p w14:paraId="339E1DED" w14:textId="77777777" w:rsidR="00EF685E" w:rsidRDefault="009F0538" w:rsidP="009F0538">
      <w:pPr>
        <w:pStyle w:val="ListParagraph"/>
        <w:numPr>
          <w:ilvl w:val="0"/>
          <w:numId w:val="7"/>
        </w:numPr>
      </w:pPr>
      <w:r>
        <w:t xml:space="preserve">The software will be designed to operate in the background with only </w:t>
      </w:r>
      <w:r w:rsidR="00EF685E">
        <w:t>periodic interaction with the user. The mobile platform, while continuing to increase in capability, still has fixed limitations to its memory and processing power. The software should make efficient use of both memory and processor resources to ensure that other functions and software in the device is not unreasonably slowed down or made inoperable.</w:t>
      </w:r>
    </w:p>
    <w:p w14:paraId="561BEF55" w14:textId="77777777" w:rsidR="00EF685E" w:rsidRDefault="00EF685E" w:rsidP="00A420BA">
      <w:pPr>
        <w:pStyle w:val="Heading3"/>
      </w:pPr>
      <w:r>
        <w:t>Maintainability</w:t>
      </w:r>
    </w:p>
    <w:p w14:paraId="4A705B78" w14:textId="35F6467F" w:rsidR="009F0538" w:rsidRDefault="00EF685E" w:rsidP="00EF685E">
      <w:pPr>
        <w:pStyle w:val="ListParagraph"/>
        <w:numPr>
          <w:ilvl w:val="0"/>
          <w:numId w:val="7"/>
        </w:numPr>
      </w:pPr>
      <w:r>
        <w:t xml:space="preserve">The premise of this project is to maintain the software for a period of 5 months in the second semester. In this time the functionality or layout of the software may change. Therefore the software should be written in a way such that it can change and ideally that it is easy to do so. In our group there is also the risk of having only one dedicated programmer proficient in C++.  The software must be written and documented such that, in the case where the lead programmer is unavailable, another group member can understand and make constructive changes to the software. </w:t>
      </w:r>
    </w:p>
    <w:p w14:paraId="7D7D216F" w14:textId="188E2D7A" w:rsidR="009F0538" w:rsidRDefault="009F0538">
      <w:r>
        <w:br w:type="page"/>
      </w:r>
    </w:p>
    <w:p w14:paraId="447894F6" w14:textId="77777777" w:rsidR="00FE3D2C" w:rsidRDefault="00FE3D2C" w:rsidP="00FE3D2C">
      <w:pPr>
        <w:pStyle w:val="Heading1"/>
      </w:pPr>
      <w:bookmarkStart w:id="4" w:name="_Toc477178160"/>
      <w:r>
        <w:lastRenderedPageBreak/>
        <w:t>Resource Requirements</w:t>
      </w:r>
      <w:bookmarkEnd w:id="4"/>
    </w:p>
    <w:p w14:paraId="60F78219" w14:textId="7E4848A0" w:rsidR="00FE3D2C" w:rsidRDefault="00FE3D2C" w:rsidP="00FE3D2C"/>
    <w:p w14:paraId="1246E608" w14:textId="179C0AC3" w:rsidR="00A97ED9" w:rsidRDefault="00A97ED9" w:rsidP="00FE3D2C">
      <w:r>
        <w:t>Hardware &amp; software dependencies</w:t>
      </w:r>
      <w:r w:rsidR="005E2969">
        <w:t xml:space="preserve"> discussed here</w:t>
      </w:r>
    </w:p>
    <w:p w14:paraId="44F3786E" w14:textId="77777777" w:rsidR="001B764A" w:rsidRDefault="001B764A" w:rsidP="001B764A">
      <w:pPr>
        <w:pStyle w:val="Heading2"/>
      </w:pPr>
      <w:r>
        <w:t>Hardware</w:t>
      </w:r>
    </w:p>
    <w:p w14:paraId="206A08CD" w14:textId="77777777" w:rsidR="005E2969" w:rsidRDefault="001B764A" w:rsidP="005E2969">
      <w:r>
        <w:t>The Apple iPhone maintains the highest market share of smart phones of any company today and has the app store for easy use of software applications. As a phone it is well suited to the purpose of this software as people always have their phones on them and thus will always be in range to be reminded to take a break.</w:t>
      </w:r>
      <w:r w:rsidR="005E2969">
        <w:t xml:space="preserve"> The iOS 10 operating system is compatible with iPhone models iPhone 7, iPhone 7 Plus, iPhone 6s, iPhone 6s Plus, iPhone 6, iPhone 6 Plus, iPhone SE, iPhone 5s, iPhone 5c, iPhone 5. ($$ Ref apple website </w:t>
      </w:r>
      <w:hyperlink r:id="rId9" w:history="1">
        <w:r w:rsidR="005E2969" w:rsidRPr="00084152">
          <w:rPr>
            <w:rStyle w:val="Hyperlink"/>
          </w:rPr>
          <w:t>http://www.apple.com/nz/ios/ios-10/?afid=p238%7CsNQXC7DuD-dc_mtid_209259ru40377_pcrid_137662989248_&amp;cid=wwa-nz-kwgo-features--slid-</w:t>
        </w:r>
      </w:hyperlink>
      <w:r w:rsidR="005E2969">
        <w:t>).  Ashort description of their hardware is given below:</w:t>
      </w:r>
    </w:p>
    <w:tbl>
      <w:tblPr>
        <w:tblStyle w:val="TableGrid"/>
        <w:tblW w:w="0" w:type="auto"/>
        <w:tblLook w:val="04A0" w:firstRow="1" w:lastRow="0" w:firstColumn="1" w:lastColumn="0" w:noHBand="0" w:noVBand="1"/>
      </w:tblPr>
      <w:tblGrid>
        <w:gridCol w:w="2310"/>
        <w:gridCol w:w="2310"/>
        <w:gridCol w:w="2311"/>
        <w:gridCol w:w="2311"/>
      </w:tblGrid>
      <w:tr w:rsidR="005E2969" w14:paraId="6354F41A" w14:textId="77777777" w:rsidTr="005E2969">
        <w:tc>
          <w:tcPr>
            <w:tcW w:w="2310" w:type="dxa"/>
          </w:tcPr>
          <w:p w14:paraId="4FB8CC7F" w14:textId="6AEA258A" w:rsidR="005E2969" w:rsidRDefault="005E2969" w:rsidP="005E2969">
            <w:r>
              <w:t xml:space="preserve"> </w:t>
            </w:r>
          </w:p>
        </w:tc>
        <w:tc>
          <w:tcPr>
            <w:tcW w:w="2310" w:type="dxa"/>
          </w:tcPr>
          <w:p w14:paraId="7F8A0AC9" w14:textId="23D0A9A0" w:rsidR="005E2969" w:rsidRDefault="004323C3" w:rsidP="005E2969">
            <w:r>
              <w:t>Storage Capacity / GB</w:t>
            </w:r>
          </w:p>
        </w:tc>
        <w:tc>
          <w:tcPr>
            <w:tcW w:w="2311" w:type="dxa"/>
          </w:tcPr>
          <w:p w14:paraId="6DCCBB60" w14:textId="42BE5132" w:rsidR="005E2969" w:rsidRDefault="00F84BCA" w:rsidP="005E2969">
            <w:r>
              <w:t>Processor</w:t>
            </w:r>
          </w:p>
        </w:tc>
        <w:tc>
          <w:tcPr>
            <w:tcW w:w="2311" w:type="dxa"/>
          </w:tcPr>
          <w:p w14:paraId="623D438A" w14:textId="1EBE3D9E" w:rsidR="005E2969" w:rsidRDefault="00F84BCA" w:rsidP="005E2969">
            <w:r>
              <w:t>RAM</w:t>
            </w:r>
          </w:p>
        </w:tc>
      </w:tr>
      <w:tr w:rsidR="005E2969" w14:paraId="2D90F124" w14:textId="77777777" w:rsidTr="005E2969">
        <w:tc>
          <w:tcPr>
            <w:tcW w:w="2310" w:type="dxa"/>
          </w:tcPr>
          <w:p w14:paraId="4D2563A9" w14:textId="636F8049" w:rsidR="005E2969" w:rsidRDefault="005E2969" w:rsidP="005E2969">
            <w:r>
              <w:t>iPhone 7 Plus</w:t>
            </w:r>
          </w:p>
        </w:tc>
        <w:tc>
          <w:tcPr>
            <w:tcW w:w="2310" w:type="dxa"/>
          </w:tcPr>
          <w:p w14:paraId="2E6D188C" w14:textId="76C25276" w:rsidR="005E2969" w:rsidRDefault="004323C3" w:rsidP="005E2969">
            <w:r>
              <w:t>32,128,256</w:t>
            </w:r>
          </w:p>
        </w:tc>
        <w:tc>
          <w:tcPr>
            <w:tcW w:w="2311" w:type="dxa"/>
          </w:tcPr>
          <w:p w14:paraId="222C8D9F" w14:textId="77777777" w:rsidR="00F84BCA" w:rsidRDefault="00F84BCA" w:rsidP="00F84BCA">
            <w:r>
              <w:t>A10 Fusion chip with 64-bit architecture</w:t>
            </w:r>
          </w:p>
          <w:p w14:paraId="14215F4C" w14:textId="77777777" w:rsidR="005E2969" w:rsidRDefault="00F84BCA" w:rsidP="00F84BCA">
            <w:r>
              <w:t>Embedded M10 motion coprocessor</w:t>
            </w:r>
          </w:p>
          <w:p w14:paraId="2A5377A5" w14:textId="60D869CD" w:rsidR="00F84BCA" w:rsidRDefault="00F84BCA" w:rsidP="00F84BCA">
            <w:r>
              <w:t>Max CPU clock rate 2.34 GHz</w:t>
            </w:r>
          </w:p>
        </w:tc>
        <w:tc>
          <w:tcPr>
            <w:tcW w:w="2311" w:type="dxa"/>
          </w:tcPr>
          <w:p w14:paraId="5F21C50A" w14:textId="1FC0043D" w:rsidR="005E2969" w:rsidRDefault="00F84BCA" w:rsidP="005E2969">
            <w:r>
              <w:t>3GB</w:t>
            </w:r>
          </w:p>
        </w:tc>
      </w:tr>
      <w:tr w:rsidR="005E2969" w14:paraId="3B8125B3" w14:textId="77777777" w:rsidTr="005E2969">
        <w:tc>
          <w:tcPr>
            <w:tcW w:w="2310" w:type="dxa"/>
          </w:tcPr>
          <w:p w14:paraId="2C7FCA1F" w14:textId="3FA8832A" w:rsidR="005E2969" w:rsidRDefault="005E2969" w:rsidP="005E2969">
            <w:r>
              <w:t>iPhone 7</w:t>
            </w:r>
          </w:p>
        </w:tc>
        <w:tc>
          <w:tcPr>
            <w:tcW w:w="2310" w:type="dxa"/>
          </w:tcPr>
          <w:p w14:paraId="3D79CB26" w14:textId="1BADB7E2" w:rsidR="005E2969" w:rsidRDefault="004323C3" w:rsidP="005E2969">
            <w:r>
              <w:t>32,128,256</w:t>
            </w:r>
          </w:p>
        </w:tc>
        <w:tc>
          <w:tcPr>
            <w:tcW w:w="2311" w:type="dxa"/>
          </w:tcPr>
          <w:p w14:paraId="5EAE6803" w14:textId="77777777" w:rsidR="00F84BCA" w:rsidRDefault="00F84BCA" w:rsidP="00F84BCA">
            <w:r>
              <w:t>A10 Fusion chip with 64-bit architecture</w:t>
            </w:r>
          </w:p>
          <w:p w14:paraId="4FB0C155" w14:textId="77777777" w:rsidR="005E2969" w:rsidRDefault="00F84BCA" w:rsidP="00F84BCA">
            <w:r>
              <w:t>Embedded M10 motion coprocessor</w:t>
            </w:r>
          </w:p>
          <w:p w14:paraId="04733A03" w14:textId="4AF5C40D" w:rsidR="00F84BCA" w:rsidRDefault="00F84BCA" w:rsidP="00F84BCA">
            <w:r>
              <w:t>Max CPU clock rate 2.34 GHz</w:t>
            </w:r>
          </w:p>
        </w:tc>
        <w:tc>
          <w:tcPr>
            <w:tcW w:w="2311" w:type="dxa"/>
          </w:tcPr>
          <w:p w14:paraId="53854A53" w14:textId="3D982C17" w:rsidR="005E2969" w:rsidRDefault="00F84BCA" w:rsidP="005E2969">
            <w:r>
              <w:t>2GB</w:t>
            </w:r>
          </w:p>
        </w:tc>
      </w:tr>
      <w:tr w:rsidR="005E2969" w14:paraId="73564316" w14:textId="77777777" w:rsidTr="005E2969">
        <w:tc>
          <w:tcPr>
            <w:tcW w:w="2310" w:type="dxa"/>
          </w:tcPr>
          <w:p w14:paraId="64900BCF" w14:textId="7C578340" w:rsidR="005E2969" w:rsidRDefault="005E2969" w:rsidP="005E2969">
            <w:r>
              <w:t>iPhone6s Plus</w:t>
            </w:r>
          </w:p>
        </w:tc>
        <w:tc>
          <w:tcPr>
            <w:tcW w:w="2310" w:type="dxa"/>
          </w:tcPr>
          <w:p w14:paraId="0521DE7E" w14:textId="264C2DDA" w:rsidR="005E2969" w:rsidRDefault="004323C3" w:rsidP="005E2969">
            <w:r>
              <w:t>32,128</w:t>
            </w:r>
          </w:p>
        </w:tc>
        <w:tc>
          <w:tcPr>
            <w:tcW w:w="2311" w:type="dxa"/>
          </w:tcPr>
          <w:p w14:paraId="525EFF5D" w14:textId="77777777" w:rsidR="00F84BCA" w:rsidRDefault="00F84BCA" w:rsidP="00F84BCA">
            <w:r>
              <w:t>A9 chip with 64-bit architecture</w:t>
            </w:r>
          </w:p>
          <w:p w14:paraId="2CABAC82" w14:textId="77777777" w:rsidR="005E2969" w:rsidRDefault="00F84BCA" w:rsidP="00F84BCA">
            <w:r>
              <w:t>Embedded M9 motion coprocessor</w:t>
            </w:r>
          </w:p>
          <w:p w14:paraId="7F613686" w14:textId="37C7F1BF" w:rsidR="00F84BCA" w:rsidRDefault="00F84BCA" w:rsidP="00F84BCA">
            <w:r>
              <w:t>Max CPU clock rate 1.85 GHz</w:t>
            </w:r>
          </w:p>
        </w:tc>
        <w:tc>
          <w:tcPr>
            <w:tcW w:w="2311" w:type="dxa"/>
          </w:tcPr>
          <w:p w14:paraId="4F75C012" w14:textId="1A868341" w:rsidR="005E2969" w:rsidRDefault="00F84BCA" w:rsidP="005E2969">
            <w:r>
              <w:t>2GB</w:t>
            </w:r>
          </w:p>
        </w:tc>
      </w:tr>
      <w:tr w:rsidR="005E2969" w14:paraId="3A5E629F" w14:textId="77777777" w:rsidTr="005E2969">
        <w:tc>
          <w:tcPr>
            <w:tcW w:w="2310" w:type="dxa"/>
          </w:tcPr>
          <w:p w14:paraId="2C4B5157" w14:textId="671A1933" w:rsidR="005E2969" w:rsidRDefault="005E2969" w:rsidP="005E2969">
            <w:r>
              <w:t>iPhone 6s</w:t>
            </w:r>
          </w:p>
        </w:tc>
        <w:tc>
          <w:tcPr>
            <w:tcW w:w="2310" w:type="dxa"/>
          </w:tcPr>
          <w:p w14:paraId="607C3A90" w14:textId="615C467F" w:rsidR="005E2969" w:rsidRDefault="004323C3" w:rsidP="005E2969">
            <w:r>
              <w:t>32,128</w:t>
            </w:r>
          </w:p>
        </w:tc>
        <w:tc>
          <w:tcPr>
            <w:tcW w:w="2311" w:type="dxa"/>
          </w:tcPr>
          <w:p w14:paraId="7BCAD288" w14:textId="77777777" w:rsidR="00F84BCA" w:rsidRDefault="00F84BCA" w:rsidP="00F84BCA">
            <w:r>
              <w:t>A9 chip with 64-bit architecture</w:t>
            </w:r>
          </w:p>
          <w:p w14:paraId="48803FBF" w14:textId="77777777" w:rsidR="005E2969" w:rsidRDefault="00F84BCA" w:rsidP="00F84BCA">
            <w:r>
              <w:t>Embedded M9 motion coprocessor</w:t>
            </w:r>
          </w:p>
          <w:p w14:paraId="18DF9CDA" w14:textId="7B1A5FD2" w:rsidR="00F84BCA" w:rsidRDefault="00F84BCA" w:rsidP="00F84BCA">
            <w:r>
              <w:t>Max CPU clock rate 1.85 GHz</w:t>
            </w:r>
          </w:p>
        </w:tc>
        <w:tc>
          <w:tcPr>
            <w:tcW w:w="2311" w:type="dxa"/>
          </w:tcPr>
          <w:p w14:paraId="5591184F" w14:textId="73102685" w:rsidR="005E2969" w:rsidRDefault="00F84BCA" w:rsidP="005E2969">
            <w:r>
              <w:t>2GB</w:t>
            </w:r>
          </w:p>
        </w:tc>
      </w:tr>
      <w:tr w:rsidR="005E2969" w14:paraId="3C75F0BF" w14:textId="77777777" w:rsidTr="005E2969">
        <w:tc>
          <w:tcPr>
            <w:tcW w:w="2310" w:type="dxa"/>
          </w:tcPr>
          <w:p w14:paraId="7BC56F26" w14:textId="0DCA5D0A" w:rsidR="005E2969" w:rsidRDefault="005E2969" w:rsidP="005E2969">
            <w:r>
              <w:t>iPhone SE</w:t>
            </w:r>
          </w:p>
        </w:tc>
        <w:tc>
          <w:tcPr>
            <w:tcW w:w="2310" w:type="dxa"/>
          </w:tcPr>
          <w:p w14:paraId="60461198" w14:textId="40B171E0" w:rsidR="005E2969" w:rsidRDefault="004323C3" w:rsidP="005E2969">
            <w:r>
              <w:t>32,128</w:t>
            </w:r>
          </w:p>
        </w:tc>
        <w:tc>
          <w:tcPr>
            <w:tcW w:w="2311" w:type="dxa"/>
          </w:tcPr>
          <w:p w14:paraId="6475E801" w14:textId="77777777" w:rsidR="00F84BCA" w:rsidRDefault="00F84BCA" w:rsidP="00F84BCA">
            <w:r>
              <w:t>A9 chip with 64-bit architecture</w:t>
            </w:r>
          </w:p>
          <w:p w14:paraId="1217A351" w14:textId="77777777" w:rsidR="005E2969" w:rsidRDefault="00F84BCA" w:rsidP="00F84BCA">
            <w:r>
              <w:t>Embedded M9 motion coprocessor</w:t>
            </w:r>
          </w:p>
          <w:p w14:paraId="7B1DD9BE" w14:textId="2FE12235" w:rsidR="00F84BCA" w:rsidRDefault="00F84BCA" w:rsidP="00F84BCA">
            <w:r>
              <w:t>Max CPU clock rate 1.85 GHz</w:t>
            </w:r>
          </w:p>
        </w:tc>
        <w:tc>
          <w:tcPr>
            <w:tcW w:w="2311" w:type="dxa"/>
          </w:tcPr>
          <w:p w14:paraId="433752F2" w14:textId="24DB8401" w:rsidR="005E2969" w:rsidRDefault="00F84BCA" w:rsidP="005E2969">
            <w:r>
              <w:t>2GB</w:t>
            </w:r>
          </w:p>
        </w:tc>
      </w:tr>
    </w:tbl>
    <w:p w14:paraId="6564098B" w14:textId="7E6212A0" w:rsidR="005E2969" w:rsidRDefault="005E2969" w:rsidP="005E2969"/>
    <w:p w14:paraId="5F9CE00F" w14:textId="3A526D15" w:rsidR="00F84BCA" w:rsidRDefault="00F84BCA" w:rsidP="001B764A">
      <w:r>
        <w:t xml:space="preserve">Given the simple nature of the timer app we do not predict that there will be a large drain on memory or processor resources. </w:t>
      </w:r>
      <w:r w:rsidR="00D1011C">
        <w:t xml:space="preserve">While we aim to make an app which is efficient, the power of the </w:t>
      </w:r>
      <w:r w:rsidR="00D1011C">
        <w:lastRenderedPageBreak/>
        <w:t>hardware is such that small optimizations of the application will largely go unnoticed by the user.</w:t>
      </w:r>
      <w:r>
        <w:t>will take steps to reduce the size of the app but not a big deal.</w:t>
      </w:r>
    </w:p>
    <w:p w14:paraId="18B9FC77" w14:textId="500CD193" w:rsidR="000416DF" w:rsidRDefault="00703B7D" w:rsidP="001B764A">
      <w:r>
        <w:t>Development requires computers running MacOS in order to use the iOs development kit and iPhone simulators in Xcode. In addition to the personal computers and Macbooks owned by the team members we also have access to computer suites at the university with many iMacs desktop computers available 24/7. Other than this we do not expect any other hardware to be needed for development.</w:t>
      </w:r>
    </w:p>
    <w:p w14:paraId="5B21714B" w14:textId="77777777" w:rsidR="000416DF" w:rsidRPr="001B764A" w:rsidRDefault="000416DF" w:rsidP="000416DF">
      <w:r>
        <w:t>The hardware requirements of a phone are small and not extreme. Therefore, it should not be a problem to do all development with an ordinary desktop computer.</w:t>
      </w:r>
    </w:p>
    <w:p w14:paraId="2D041F24" w14:textId="77777777" w:rsidR="000416DF" w:rsidRDefault="000416DF" w:rsidP="000416DF">
      <w:pPr>
        <w:pStyle w:val="Heading2"/>
      </w:pPr>
      <w:r>
        <w:t>Software</w:t>
      </w:r>
    </w:p>
    <w:p w14:paraId="1B45D948" w14:textId="77777777" w:rsidR="00703B7D" w:rsidRDefault="003D700E">
      <w:r>
        <w:t>All iPhone application will</w:t>
      </w:r>
      <w:r w:rsidR="000416DF">
        <w:t xml:space="preserve"> run </w:t>
      </w:r>
      <w:r>
        <w:t>on the</w:t>
      </w:r>
      <w:r w:rsidR="000416DF">
        <w:t xml:space="preserve"> iOS </w:t>
      </w:r>
      <w:r>
        <w:t xml:space="preserve">10 operating system. As mentioned in the hardware section this OS is supported </w:t>
      </w:r>
      <w:r w:rsidR="00703B7D">
        <w:t>by the</w:t>
      </w:r>
      <w:r>
        <w:t xml:space="preserve"> most recent iPhone models. </w:t>
      </w:r>
    </w:p>
    <w:p w14:paraId="3B81F0FE" w14:textId="765C1703" w:rsidR="003D700E" w:rsidRDefault="003D700E">
      <w:r>
        <w:t xml:space="preserve">The application user interface will be designed and written in Swift code and the backend object and functions </w:t>
      </w:r>
      <w:r w:rsidR="00AE0763">
        <w:t>written in C++ as per the project requirements.</w:t>
      </w:r>
      <w:r w:rsidR="00703B7D">
        <w:t xml:space="preserve"> The development and testing of the software will mostly use the Xcode application for MacOS</w:t>
      </w:r>
      <w:r w:rsidR="00811AED">
        <w:t>. This application supports the development of apps sing Swift 3 and can also link to C++ objects.</w:t>
      </w:r>
    </w:p>
    <w:p w14:paraId="45EBB989" w14:textId="58B97382" w:rsidR="008E572A" w:rsidRDefault="008E572A">
      <w:r>
        <w:t>The Xcode package manages the build of the application. This is done automatically when the application is run on the iPhone simulator in Xcode. If the build is done correctly and the application works as expected on the simulator then we assume that the application is valid for use on an actual iPhone. Xcode also uses a compiler that is optimized by Apple to work with iPhone CPUs helping achieve our target of efficiency.</w:t>
      </w:r>
    </w:p>
    <w:p w14:paraId="1E96DA7F" w14:textId="64933B49" w:rsidR="00206D0B" w:rsidRDefault="00206D0B">
      <w:r>
        <w:t>Version control for the project will be implement using Git</w:t>
      </w:r>
      <w:r w:rsidR="00A42A20">
        <w:t xml:space="preserve"> and github.com</w:t>
      </w:r>
      <w:r>
        <w:t>.</w:t>
      </w:r>
      <w:r w:rsidR="00A42A20">
        <w:t xml:space="preserve"> While Xcode does have built in version control the requirements of this project mean that submission will be done using github and github is more universal. This would be  a good </w:t>
      </w:r>
      <w:r w:rsidR="00A1459F">
        <w:t>opportunity</w:t>
      </w:r>
      <w:r w:rsidR="00A42A20">
        <w:t xml:space="preserve"> for the members to learn how to use it.</w:t>
      </w:r>
      <w:r>
        <w:t xml:space="preserve"> All the code in development and all deliverables will be made available on the Github repository of Percy Hu available at the following address:</w:t>
      </w:r>
    </w:p>
    <w:p w14:paraId="544043AA" w14:textId="28C4E934" w:rsidR="00206D0B" w:rsidRDefault="00486BCB">
      <w:hyperlink r:id="rId10" w:history="1">
        <w:r w:rsidR="00206D0B" w:rsidRPr="00084152">
          <w:rPr>
            <w:rStyle w:val="Hyperlink"/>
          </w:rPr>
          <w:t>https://github.com/powerofpercy/COSC345-iOS-App/</w:t>
        </w:r>
      </w:hyperlink>
    </w:p>
    <w:p w14:paraId="635E0BC8" w14:textId="77777777" w:rsidR="00C67C47" w:rsidRDefault="00C67C47">
      <w:r>
        <w:t>Communication through email</w:t>
      </w:r>
    </w:p>
    <w:p w14:paraId="29F6DB3D" w14:textId="77777777" w:rsidR="00C67C47" w:rsidRDefault="00C67C47">
      <w:r>
        <w:t>Using google drive for cloud storage and file sharing</w:t>
      </w:r>
    </w:p>
    <w:p w14:paraId="7E4575FE" w14:textId="77777777" w:rsidR="00C67C47" w:rsidRDefault="00C67C47" w:rsidP="00C67C47">
      <w:r>
        <w:t>Communication:</w:t>
      </w:r>
    </w:p>
    <w:p w14:paraId="49CC9260" w14:textId="77777777" w:rsidR="00C67C47" w:rsidRDefault="00C67C47" w:rsidP="00C67C47">
      <w:r>
        <w:t>Discord (team chat)</w:t>
      </w:r>
    </w:p>
    <w:p w14:paraId="48184584" w14:textId="77777777" w:rsidR="00C67C47" w:rsidRDefault="00C67C47" w:rsidP="00C67C47">
      <w:r>
        <w:t>Trello (for bugs and planned features and etc.)</w:t>
      </w:r>
    </w:p>
    <w:p w14:paraId="662FAE38" w14:textId="77777777" w:rsidR="00C67C47" w:rsidRDefault="00C67C47" w:rsidP="00C67C47">
      <w:r>
        <w:t>Coding:</w:t>
      </w:r>
    </w:p>
    <w:p w14:paraId="30EC3533" w14:textId="77777777" w:rsidR="00C67C47" w:rsidRDefault="00C67C47" w:rsidP="00C67C47">
      <w:r>
        <w:t>GUI:</w:t>
      </w:r>
    </w:p>
    <w:p w14:paraId="70C1A1EB" w14:textId="77777777" w:rsidR="00C67C47" w:rsidRDefault="00C67C47" w:rsidP="00C67C47">
      <w:r>
        <w:t>Photoshop (paid, photo manipulation tool)</w:t>
      </w:r>
    </w:p>
    <w:p w14:paraId="4F6D9DA5" w14:textId="77777777" w:rsidR="00C67C47" w:rsidRDefault="00C67C47" w:rsidP="00C67C47">
      <w:pPr>
        <w:pStyle w:val="ListParagraph"/>
        <w:numPr>
          <w:ilvl w:val="0"/>
          <w:numId w:val="3"/>
        </w:numPr>
      </w:pPr>
      <w:r>
        <w:t>Maggie has it on laptop. Available on computers in Compsci</w:t>
      </w:r>
    </w:p>
    <w:p w14:paraId="3B45A4B9" w14:textId="77777777" w:rsidR="00C67C47" w:rsidRDefault="00C67C47" w:rsidP="00C67C47">
      <w:r>
        <w:t>Sketch (paid, education discount is available)</w:t>
      </w:r>
    </w:p>
    <w:p w14:paraId="79CD289E" w14:textId="77777777" w:rsidR="00C67C47" w:rsidRDefault="00C67C47" w:rsidP="00C67C47">
      <w:r>
        <w:lastRenderedPageBreak/>
        <w:t>or other design tool (must have one, we will mainly design new icons and stuff instead of manipulating photos)</w:t>
      </w:r>
    </w:p>
    <w:p w14:paraId="4E9C2651" w14:textId="77777777" w:rsidR="00C67C47" w:rsidRDefault="00C67C47" w:rsidP="00C67C47">
      <w:r>
        <w:t>API docsets:</w:t>
      </w:r>
    </w:p>
    <w:p w14:paraId="5776C113" w14:textId="77777777" w:rsidR="00C67C47" w:rsidRDefault="00C67C47" w:rsidP="00C67C47">
      <w:r>
        <w:t>Dash (paid, very useful though)</w:t>
      </w:r>
    </w:p>
    <w:p w14:paraId="01D9D2F8" w14:textId="77777777" w:rsidR="000416DF" w:rsidRDefault="000416DF">
      <w:r>
        <w:br w:type="page"/>
      </w:r>
    </w:p>
    <w:p w14:paraId="1C7F1823" w14:textId="77777777" w:rsidR="001B764A" w:rsidRDefault="001B764A" w:rsidP="00FE3D2C"/>
    <w:p w14:paraId="52CDB85B" w14:textId="77777777" w:rsidR="001B764A" w:rsidRPr="00FE3D2C" w:rsidRDefault="001B764A" w:rsidP="00FE3D2C"/>
    <w:p w14:paraId="39264A09" w14:textId="77777777" w:rsidR="00FE3D2C" w:rsidRDefault="00FE3D2C" w:rsidP="00FE3D2C">
      <w:pPr>
        <w:pStyle w:val="Heading1"/>
      </w:pPr>
      <w:bookmarkStart w:id="5" w:name="_Toc477178161"/>
      <w:r>
        <w:t>Organisation</w:t>
      </w:r>
      <w:bookmarkEnd w:id="5"/>
    </w:p>
    <w:p w14:paraId="77D679B7" w14:textId="6C296DA6" w:rsidR="00206D0B" w:rsidRDefault="008426DF" w:rsidP="00644CA1">
      <w:r>
        <w:t>Photos?</w:t>
      </w:r>
    </w:p>
    <w:p w14:paraId="748FEE82" w14:textId="0A83A826" w:rsidR="00206D0B" w:rsidRDefault="00206D0B" w:rsidP="00644CA1">
      <w:r>
        <w:t xml:space="preserve">Percy Hu </w:t>
      </w:r>
    </w:p>
    <w:p w14:paraId="49121085" w14:textId="77777777" w:rsidR="00206D0B" w:rsidRDefault="00206D0B" w:rsidP="00644CA1">
      <w:r>
        <w:t>Percy Hu is a third-year computer science student and the most experienced programmer in the group.  Percy has experience programming in C++, C# etc. Percy takes the main responsibility for the implementation of the software and providing suggestions and direction in the planning phase.</w:t>
      </w:r>
    </w:p>
    <w:p w14:paraId="61CE9803" w14:textId="77777777" w:rsidR="00206D0B" w:rsidRDefault="00206D0B" w:rsidP="00644CA1">
      <w:r>
        <w:t>Alexis Barltrop</w:t>
      </w:r>
    </w:p>
    <w:p w14:paraId="1F68975E" w14:textId="436CE732" w:rsidR="00206D0B" w:rsidRDefault="00206D0B" w:rsidP="00644CA1">
      <w:r>
        <w:t xml:space="preserve">Alexis is a </w:t>
      </w:r>
      <w:r w:rsidR="00F41F3E">
        <w:t xml:space="preserve">Chemistry Masters Student turned </w:t>
      </w:r>
      <w:r>
        <w:t>Dip Grad Computer science student with minimal programming experience. The main role Alexis will be taking is that of writer and administrator. It will be Alexis responsibility to finalise reports and deliverables making them ready for submission as deliverables to the client.</w:t>
      </w:r>
      <w:r w:rsidR="0036403A">
        <w:t xml:space="preserve"> This includes the proposal and documentation.</w:t>
      </w:r>
      <w:r w:rsidR="00F41F3E">
        <w:t xml:space="preserve"> By the time the project is launched the goal is for Alexis to be proficient in C++ and able to assist Percy with maintenance.</w:t>
      </w:r>
    </w:p>
    <w:p w14:paraId="5F6B99FB" w14:textId="5EAFD190" w:rsidR="00F41F3E" w:rsidRDefault="00F41F3E" w:rsidP="00644CA1">
      <w:r>
        <w:t>Maggie</w:t>
      </w:r>
    </w:p>
    <w:p w14:paraId="1A077142" w14:textId="0AD1C17F" w:rsidR="00F41F3E" w:rsidRDefault="00F41F3E" w:rsidP="00644CA1">
      <w:r>
        <w:t>Maggie is a Psychology student turned dip grad student with minimal programming experience. Maggie has experience in graphic design and will be responsible for the appearance and design of all visual elements to the software including the user interface and user experience. This includes leading testing of the working application. Maggie will be gaining skills in C++ and Swift programming in order to work on the user interface and help the lead programmer in the maintenance phase.</w:t>
      </w:r>
    </w:p>
    <w:p w14:paraId="7BD46105" w14:textId="77777777" w:rsidR="00F41F3E" w:rsidRDefault="00F41F3E" w:rsidP="00F41F3E">
      <w:pPr>
        <w:pStyle w:val="ListParagraph"/>
        <w:numPr>
          <w:ilvl w:val="0"/>
          <w:numId w:val="2"/>
        </w:numPr>
      </w:pPr>
      <w:r>
        <w:t>Designer and user experience controller?</w:t>
      </w:r>
    </w:p>
    <w:p w14:paraId="1D9B0231" w14:textId="77777777" w:rsidR="00F41F3E" w:rsidRDefault="00F41F3E" w:rsidP="00F41F3E">
      <w:pPr>
        <w:pStyle w:val="ListParagraph"/>
        <w:numPr>
          <w:ilvl w:val="0"/>
          <w:numId w:val="2"/>
        </w:numPr>
      </w:pPr>
      <w:r>
        <w:t>Lead Tester?</w:t>
      </w:r>
    </w:p>
    <w:p w14:paraId="3AC96A2A" w14:textId="77777777" w:rsidR="00F41F3E" w:rsidRDefault="00F41F3E" w:rsidP="00644CA1"/>
    <w:p w14:paraId="1B2F4E6D" w14:textId="77777777" w:rsidR="00644CA1" w:rsidRDefault="00644CA1" w:rsidP="00644CA1"/>
    <w:p w14:paraId="00E0745B" w14:textId="77777777" w:rsidR="003F0327" w:rsidRDefault="003F0327">
      <w:r>
        <w:br w:type="page"/>
      </w:r>
    </w:p>
    <w:p w14:paraId="3DDC88D9" w14:textId="77777777" w:rsidR="00644CA1" w:rsidRPr="00644CA1" w:rsidRDefault="00644CA1" w:rsidP="00644CA1"/>
    <w:p w14:paraId="507AB2BE" w14:textId="77777777" w:rsidR="00FE3D2C" w:rsidRDefault="00FE3D2C" w:rsidP="00FE3D2C">
      <w:pPr>
        <w:pStyle w:val="Heading1"/>
      </w:pPr>
      <w:bookmarkStart w:id="6" w:name="_Toc477178162"/>
      <w:r>
        <w:t>Project Break Down</w:t>
      </w:r>
      <w:bookmarkEnd w:id="6"/>
    </w:p>
    <w:p w14:paraId="0E27F406" w14:textId="77777777" w:rsidR="003F0327" w:rsidRPr="001B764A" w:rsidRDefault="003F0327" w:rsidP="00644CA1">
      <w:pPr>
        <w:spacing w:before="360" w:after="360" w:line="240" w:lineRule="auto"/>
      </w:pPr>
      <w:r w:rsidRPr="001B764A">
        <w:t>The project is broken down into 6 areas</w:t>
      </w:r>
    </w:p>
    <w:p w14:paraId="2DC94B38" w14:textId="0270D2AD" w:rsidR="00644CA1" w:rsidRDefault="00644CA1" w:rsidP="00037BC7">
      <w:pPr>
        <w:pStyle w:val="ListParagraph"/>
        <w:numPr>
          <w:ilvl w:val="0"/>
          <w:numId w:val="5"/>
        </w:numPr>
        <w:spacing w:before="360" w:after="360" w:line="240" w:lineRule="auto"/>
        <w:rPr>
          <w:rFonts w:eastAsia="Times New Roman" w:cstheme="minorHAnsi"/>
          <w:color w:val="000000"/>
          <w:sz w:val="24"/>
          <w:szCs w:val="24"/>
          <w:lang w:eastAsia="en-NZ"/>
        </w:rPr>
      </w:pPr>
      <w:r w:rsidRPr="00037BC7">
        <w:rPr>
          <w:rFonts w:eastAsia="Times New Roman" w:cstheme="minorHAnsi"/>
          <w:color w:val="000000"/>
          <w:sz w:val="24"/>
          <w:szCs w:val="24"/>
          <w:lang w:eastAsia="en-NZ"/>
        </w:rPr>
        <w:t>Analysis</w:t>
      </w:r>
    </w:p>
    <w:p w14:paraId="3D4ED618" w14:textId="13A75705" w:rsidR="006D1E6B" w:rsidRDefault="00095852" w:rsidP="006D1E6B">
      <w:p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 xml:space="preserve">At the start of this project the idea was decided and the platform was chosen to be an iOS. The first part of analysis would be a feasibility study to determine whether or not the idea is possible. This will result in a feasibility report containing the follow areas: </w:t>
      </w:r>
    </w:p>
    <w:p w14:paraId="15C21C75" w14:textId="1BC799B8" w:rsidR="00095852" w:rsidRDefault="00095852" w:rsidP="00095852">
      <w:pPr>
        <w:pStyle w:val="ListParagraph"/>
        <w:numPr>
          <w:ilvl w:val="0"/>
          <w:numId w:val="2"/>
        </w:num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Examples of other applications doing similar things and their scope.</w:t>
      </w:r>
    </w:p>
    <w:p w14:paraId="5360EF40" w14:textId="1A4A3E7E" w:rsidR="00095852" w:rsidRDefault="00095852" w:rsidP="00095852">
      <w:pPr>
        <w:pStyle w:val="ListParagraph"/>
        <w:numPr>
          <w:ilvl w:val="0"/>
          <w:numId w:val="2"/>
        </w:num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 xml:space="preserve">A tutorial on </w:t>
      </w:r>
      <w:r w:rsidR="00D61AD3">
        <w:rPr>
          <w:rFonts w:eastAsia="Times New Roman" w:cstheme="minorHAnsi"/>
          <w:color w:val="000000"/>
          <w:sz w:val="24"/>
          <w:szCs w:val="24"/>
          <w:lang w:eastAsia="en-NZ"/>
        </w:rPr>
        <w:t>linking</w:t>
      </w:r>
      <w:r>
        <w:rPr>
          <w:rFonts w:eastAsia="Times New Roman" w:cstheme="minorHAnsi"/>
          <w:color w:val="000000"/>
          <w:sz w:val="24"/>
          <w:szCs w:val="24"/>
          <w:lang w:eastAsia="en-NZ"/>
        </w:rPr>
        <w:t xml:space="preserve"> </w:t>
      </w:r>
      <w:r w:rsidR="00D61AD3">
        <w:rPr>
          <w:rFonts w:eastAsia="Times New Roman" w:cstheme="minorHAnsi"/>
          <w:color w:val="000000"/>
          <w:sz w:val="24"/>
          <w:szCs w:val="24"/>
          <w:lang w:eastAsia="en-NZ"/>
        </w:rPr>
        <w:t>swift</w:t>
      </w:r>
      <w:r>
        <w:rPr>
          <w:rFonts w:eastAsia="Times New Roman" w:cstheme="minorHAnsi"/>
          <w:color w:val="000000"/>
          <w:sz w:val="24"/>
          <w:szCs w:val="24"/>
          <w:lang w:eastAsia="en-NZ"/>
        </w:rPr>
        <w:t xml:space="preserve"> and C++ to see how easy this is.</w:t>
      </w:r>
    </w:p>
    <w:p w14:paraId="2C524447" w14:textId="0ED76AB0" w:rsidR="0071759F" w:rsidRPr="00095852" w:rsidRDefault="0071759F" w:rsidP="00095852">
      <w:pPr>
        <w:pStyle w:val="ListParagraph"/>
        <w:numPr>
          <w:ilvl w:val="0"/>
          <w:numId w:val="2"/>
        </w:num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Whether or not the project can be done with one trained programmer in a period of roughly four weeks.</w:t>
      </w:r>
    </w:p>
    <w:p w14:paraId="26FB8850" w14:textId="1E43387F" w:rsidR="00A46BBC" w:rsidRPr="00A46BBC" w:rsidRDefault="00D61AD3" w:rsidP="00A46BBC">
      <w:p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At this stage we will investigate the software and hardware available to us to complete the project. This stage should be already well underway by the time this report is submitted.</w:t>
      </w:r>
    </w:p>
    <w:p w14:paraId="48C49F5D" w14:textId="6D41AC7F" w:rsidR="008426DF" w:rsidRDefault="008426DF" w:rsidP="008426DF">
      <w:p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Feasibility Study</w:t>
      </w:r>
      <w:r w:rsidR="00A06CCC">
        <w:rPr>
          <w:rFonts w:eastAsia="Times New Roman" w:cstheme="minorHAnsi"/>
          <w:color w:val="000000"/>
          <w:sz w:val="24"/>
          <w:szCs w:val="24"/>
          <w:lang w:eastAsia="en-NZ"/>
        </w:rPr>
        <w:t xml:space="preserve"> how do we attach swift and C++ objects to gether?</w:t>
      </w:r>
    </w:p>
    <w:p w14:paraId="1E57704C" w14:textId="56D19390" w:rsidR="00037BC7" w:rsidRDefault="00A46BBC" w:rsidP="00037BC7">
      <w:pPr>
        <w:spacing w:after="0" w:line="240" w:lineRule="auto"/>
        <w:rPr>
          <w:rFonts w:eastAsia="Times New Roman" w:cstheme="minorHAnsi"/>
          <w:color w:val="000000"/>
          <w:lang w:eastAsia="en-NZ"/>
        </w:rPr>
      </w:pPr>
      <w:r>
        <w:rPr>
          <w:rFonts w:eastAsia="Times New Roman" w:cstheme="minorHAnsi"/>
          <w:b/>
          <w:bCs/>
          <w:color w:val="000000"/>
          <w:lang w:eastAsia="en-NZ"/>
        </w:rPr>
        <w:t>M</w:t>
      </w:r>
      <w:r w:rsidR="00037BC7" w:rsidRPr="00037BC7">
        <w:rPr>
          <w:rFonts w:eastAsia="Times New Roman" w:cstheme="minorHAnsi"/>
          <w:b/>
          <w:bCs/>
          <w:color w:val="000000"/>
          <w:lang w:eastAsia="en-NZ"/>
        </w:rPr>
        <w:t>ilestone</w:t>
      </w:r>
      <w:r w:rsidR="00037BC7" w:rsidRPr="00037BC7">
        <w:rPr>
          <w:rFonts w:eastAsia="Times New Roman" w:cstheme="minorHAnsi"/>
          <w:color w:val="000000"/>
          <w:lang w:eastAsia="en-NZ"/>
        </w:rPr>
        <w:t>: Decide on what kind of software we are going to create.</w:t>
      </w:r>
    </w:p>
    <w:p w14:paraId="1B7BDBFE"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Due: 10/</w:t>
      </w:r>
    </w:p>
    <w:p w14:paraId="79B36494" w14:textId="77777777" w:rsidR="00037BC7" w:rsidRPr="00037BC7" w:rsidRDefault="00037BC7" w:rsidP="00037BC7">
      <w:pPr>
        <w:spacing w:after="0" w:line="240" w:lineRule="auto"/>
        <w:rPr>
          <w:rFonts w:eastAsia="Times New Roman" w:cstheme="minorHAnsi"/>
          <w:bCs/>
          <w:color w:val="000000"/>
          <w:lang w:eastAsia="en-NZ"/>
        </w:rPr>
      </w:pPr>
      <w:r>
        <w:rPr>
          <w:rFonts w:eastAsia="Times New Roman" w:cstheme="minorHAnsi"/>
          <w:b/>
          <w:bCs/>
          <w:color w:val="000000"/>
          <w:lang w:eastAsia="en-NZ"/>
        </w:rPr>
        <w:t xml:space="preserve">Milestone: </w:t>
      </w:r>
      <w:r>
        <w:rPr>
          <w:rFonts w:eastAsia="Times New Roman" w:cstheme="minorHAnsi"/>
          <w:bCs/>
          <w:color w:val="000000"/>
          <w:lang w:eastAsia="en-NZ"/>
        </w:rPr>
        <w:t xml:space="preserve"> Finalise software specification</w:t>
      </w:r>
    </w:p>
    <w:p w14:paraId="722682A4"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b/>
          <w:bCs/>
          <w:color w:val="000000"/>
          <w:lang w:eastAsia="en-NZ"/>
        </w:rPr>
        <w:t>Milestone</w:t>
      </w:r>
      <w:r w:rsidRPr="00037BC7">
        <w:rPr>
          <w:rFonts w:eastAsia="Times New Roman" w:cstheme="minorHAnsi"/>
          <w:color w:val="000000"/>
          <w:lang w:eastAsia="en-NZ"/>
        </w:rPr>
        <w:t>: Finalise platform/ software requirements for software to run.</w:t>
      </w:r>
    </w:p>
    <w:p w14:paraId="4A6EB79A"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 xml:space="preserve">iOS for iPhone,iPad. iOS 10 may work on 8 and 9 </w:t>
      </w:r>
    </w:p>
    <w:p w14:paraId="148669B0"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Risk - update of iOS this year? iOS dev release June, full release Sept 2017</w:t>
      </w:r>
    </w:p>
    <w:p w14:paraId="03913725"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b/>
          <w:bCs/>
          <w:color w:val="000000"/>
          <w:lang w:eastAsia="en-NZ"/>
        </w:rPr>
        <w:t>Milestone:</w:t>
      </w:r>
      <w:r w:rsidRPr="00037BC7">
        <w:rPr>
          <w:rFonts w:eastAsia="Times New Roman" w:cstheme="minorHAnsi"/>
          <w:color w:val="000000"/>
          <w:lang w:eastAsia="en-NZ"/>
        </w:rPr>
        <w:t xml:space="preserve"> Finalise requirements for hardware to run on.</w:t>
      </w:r>
    </w:p>
    <w:p w14:paraId="74FD2E60"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Risk - different screen sizes on different iPhone models</w:t>
      </w:r>
    </w:p>
    <w:p w14:paraId="2FE911F6" w14:textId="77777777" w:rsidR="00037BC7" w:rsidRPr="00037BC7" w:rsidRDefault="00037BC7" w:rsidP="00037BC7">
      <w:pPr>
        <w:numPr>
          <w:ilvl w:val="0"/>
          <w:numId w:val="6"/>
        </w:numPr>
        <w:spacing w:after="0" w:line="240" w:lineRule="auto"/>
        <w:textAlignment w:val="baseline"/>
        <w:rPr>
          <w:rFonts w:eastAsia="Times New Roman" w:cstheme="minorHAnsi"/>
          <w:color w:val="000000"/>
          <w:lang w:eastAsia="en-NZ"/>
        </w:rPr>
      </w:pPr>
      <w:r w:rsidRPr="00037BC7">
        <w:rPr>
          <w:rFonts w:eastAsia="Times New Roman" w:cstheme="minorHAnsi"/>
          <w:color w:val="000000"/>
          <w:lang w:eastAsia="en-NZ"/>
        </w:rPr>
        <w:t>Older iPhones may have older versions of iOS</w:t>
      </w:r>
    </w:p>
    <w:p w14:paraId="1B62D23A"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iPhone 7, 7+, 6 and up should support iOS.</w:t>
      </w:r>
    </w:p>
    <w:p w14:paraId="3927B5F7"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maybe older versions depends on firmware</w:t>
      </w:r>
    </w:p>
    <w:p w14:paraId="437C95BA"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Any estimate of program size?</w:t>
      </w:r>
    </w:p>
    <w:p w14:paraId="1D88E7F9" w14:textId="77777777" w:rsidR="00037BC7" w:rsidRPr="00037BC7" w:rsidRDefault="00037BC7" w:rsidP="00037BC7">
      <w:pPr>
        <w:spacing w:after="0" w:line="240" w:lineRule="auto"/>
        <w:rPr>
          <w:rFonts w:eastAsia="Times New Roman" w:cstheme="minorHAnsi"/>
          <w:sz w:val="24"/>
          <w:szCs w:val="24"/>
          <w:lang w:eastAsia="en-NZ"/>
        </w:rPr>
      </w:pPr>
    </w:p>
    <w:p w14:paraId="28380869"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b/>
          <w:bCs/>
          <w:color w:val="000000"/>
          <w:lang w:eastAsia="en-NZ"/>
        </w:rPr>
        <w:t>Milestone:</w:t>
      </w:r>
      <w:r w:rsidRPr="00037BC7">
        <w:rPr>
          <w:rFonts w:eastAsia="Times New Roman" w:cstheme="minorHAnsi"/>
          <w:color w:val="000000"/>
          <w:lang w:eastAsia="en-NZ"/>
        </w:rPr>
        <w:t xml:space="preserve"> Finalise requirements of hardware for development.</w:t>
      </w:r>
    </w:p>
    <w:p w14:paraId="08A76C87"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b/>
          <w:bCs/>
          <w:color w:val="000000"/>
          <w:lang w:eastAsia="en-NZ"/>
        </w:rPr>
        <w:t xml:space="preserve">Milestone: </w:t>
      </w:r>
      <w:r w:rsidRPr="00037BC7">
        <w:rPr>
          <w:rFonts w:eastAsia="Times New Roman" w:cstheme="minorHAnsi"/>
          <w:color w:val="000000"/>
          <w:lang w:eastAsia="en-NZ"/>
        </w:rPr>
        <w:t>Finalise requirements of software used for development.</w:t>
      </w:r>
    </w:p>
    <w:p w14:paraId="19FB3C5B"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b/>
          <w:bCs/>
          <w:color w:val="000000"/>
          <w:lang w:eastAsia="en-NZ"/>
        </w:rPr>
        <w:t>Milestone</w:t>
      </w:r>
      <w:r w:rsidRPr="00037BC7">
        <w:rPr>
          <w:rFonts w:eastAsia="Times New Roman" w:cstheme="minorHAnsi"/>
          <w:color w:val="000000"/>
          <w:lang w:eastAsia="en-NZ"/>
        </w:rPr>
        <w:t>: Software installed for all team members.</w:t>
      </w:r>
    </w:p>
    <w:p w14:paraId="56472335"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b/>
          <w:bCs/>
          <w:color w:val="000000"/>
          <w:lang w:eastAsia="en-NZ"/>
        </w:rPr>
        <w:t xml:space="preserve">Milestone: </w:t>
      </w:r>
      <w:r w:rsidRPr="00037BC7">
        <w:rPr>
          <w:rFonts w:eastAsia="Times New Roman" w:cstheme="minorHAnsi"/>
          <w:color w:val="000000"/>
          <w:lang w:eastAsia="en-NZ"/>
        </w:rPr>
        <w:t>Hardware working and delivered to all team members.</w:t>
      </w:r>
    </w:p>
    <w:p w14:paraId="021E9248"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Learning requirements</w:t>
      </w:r>
    </w:p>
    <w:p w14:paraId="69DE8874"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Maggie &amp; Alexis - learn C++</w:t>
      </w:r>
    </w:p>
    <w:p w14:paraId="1925C21B" w14:textId="77777777" w:rsidR="00037BC7" w:rsidRPr="00037BC7" w:rsidRDefault="00037BC7" w:rsidP="00037BC7">
      <w:pPr>
        <w:spacing w:after="0" w:line="240" w:lineRule="auto"/>
        <w:rPr>
          <w:rFonts w:eastAsia="Times New Roman" w:cstheme="minorHAnsi"/>
          <w:sz w:val="24"/>
          <w:szCs w:val="24"/>
          <w:lang w:eastAsia="en-NZ"/>
        </w:rPr>
      </w:pPr>
      <w:r w:rsidRPr="00037BC7">
        <w:rPr>
          <w:rFonts w:eastAsia="Times New Roman" w:cstheme="minorHAnsi"/>
          <w:color w:val="000000"/>
          <w:lang w:eastAsia="en-NZ"/>
        </w:rPr>
        <w:t>AB check what IDE can use on mac to develop in IDE</w:t>
      </w:r>
    </w:p>
    <w:p w14:paraId="72723B0B" w14:textId="13DB30FD" w:rsidR="00A46BBC" w:rsidRDefault="00037BC7" w:rsidP="00037BC7">
      <w:pPr>
        <w:spacing w:after="0" w:line="240" w:lineRule="auto"/>
        <w:rPr>
          <w:rFonts w:eastAsia="Times New Roman" w:cstheme="minorHAnsi"/>
          <w:color w:val="000000"/>
          <w:lang w:eastAsia="en-NZ"/>
        </w:rPr>
      </w:pPr>
      <w:r w:rsidRPr="00037BC7">
        <w:rPr>
          <w:rFonts w:eastAsia="Times New Roman" w:cstheme="minorHAnsi"/>
          <w:color w:val="000000"/>
          <w:lang w:eastAsia="en-NZ"/>
        </w:rPr>
        <w:t xml:space="preserve">Percy &amp; Maggie - SWIFT userinterface </w:t>
      </w:r>
    </w:p>
    <w:p w14:paraId="5AF30D03" w14:textId="39470149" w:rsidR="00D61AD3" w:rsidRDefault="00D61AD3" w:rsidP="00037BC7">
      <w:pPr>
        <w:spacing w:after="0" w:line="240" w:lineRule="auto"/>
        <w:rPr>
          <w:rFonts w:eastAsia="Times New Roman" w:cstheme="minorHAnsi"/>
          <w:color w:val="000000"/>
          <w:lang w:eastAsia="en-NZ"/>
        </w:rPr>
      </w:pPr>
    </w:p>
    <w:p w14:paraId="74091526" w14:textId="1B7D4586" w:rsidR="00D61AD3" w:rsidRDefault="00D61AD3" w:rsidP="00037BC7">
      <w:pPr>
        <w:spacing w:after="0" w:line="240" w:lineRule="auto"/>
        <w:rPr>
          <w:rFonts w:eastAsia="Times New Roman" w:cstheme="minorHAnsi"/>
          <w:color w:val="000000"/>
          <w:lang w:eastAsia="en-NZ"/>
        </w:rPr>
      </w:pPr>
    </w:p>
    <w:p w14:paraId="2FE0DCC1" w14:textId="77777777" w:rsidR="00D61AD3" w:rsidRPr="00037BC7" w:rsidRDefault="00D61AD3" w:rsidP="00037BC7">
      <w:pPr>
        <w:spacing w:after="0" w:line="240" w:lineRule="auto"/>
        <w:rPr>
          <w:rFonts w:eastAsia="Times New Roman" w:cstheme="minorHAnsi"/>
          <w:sz w:val="24"/>
          <w:szCs w:val="24"/>
          <w:lang w:eastAsia="en-NZ"/>
        </w:rPr>
      </w:pPr>
    </w:p>
    <w:p w14:paraId="142D7573" w14:textId="697FC31D" w:rsidR="00644CA1" w:rsidRPr="00D61AD3" w:rsidRDefault="00644CA1" w:rsidP="00D61AD3">
      <w:pPr>
        <w:pStyle w:val="ListParagraph"/>
        <w:numPr>
          <w:ilvl w:val="0"/>
          <w:numId w:val="5"/>
        </w:numPr>
        <w:spacing w:before="360" w:after="360" w:line="240" w:lineRule="auto"/>
        <w:rPr>
          <w:rFonts w:eastAsia="Times New Roman" w:cstheme="minorHAnsi"/>
          <w:color w:val="000000"/>
          <w:sz w:val="24"/>
          <w:szCs w:val="24"/>
          <w:lang w:eastAsia="en-NZ"/>
        </w:rPr>
      </w:pPr>
      <w:r w:rsidRPr="00D61AD3">
        <w:rPr>
          <w:rFonts w:eastAsia="Times New Roman" w:cstheme="minorHAnsi"/>
          <w:color w:val="000000"/>
          <w:sz w:val="24"/>
          <w:szCs w:val="24"/>
          <w:lang w:eastAsia="en-NZ"/>
        </w:rPr>
        <w:lastRenderedPageBreak/>
        <w:t>Development</w:t>
      </w:r>
      <w:r w:rsidR="001C4205" w:rsidRPr="00D61AD3">
        <w:rPr>
          <w:rFonts w:eastAsia="Times New Roman" w:cstheme="minorHAnsi"/>
          <w:color w:val="000000"/>
          <w:sz w:val="24"/>
          <w:szCs w:val="24"/>
          <w:lang w:eastAsia="en-NZ"/>
        </w:rPr>
        <w:t xml:space="preserve"> &amp; Design</w:t>
      </w:r>
    </w:p>
    <w:p w14:paraId="67BD7008" w14:textId="69AA209E" w:rsidR="00D61AD3" w:rsidRDefault="00D61AD3" w:rsidP="00D61AD3">
      <w:p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At this point the work is divided between Maggie design the user interface and Percy working on the code behind it.</w:t>
      </w:r>
    </w:p>
    <w:p w14:paraId="3EB2345A" w14:textId="4B4302B4" w:rsidR="00D61AD3" w:rsidRPr="00D61AD3" w:rsidRDefault="00D61AD3" w:rsidP="00D61AD3">
      <w:pPr>
        <w:spacing w:before="360" w:after="360" w:line="240" w:lineRule="auto"/>
        <w:rPr>
          <w:rFonts w:eastAsia="Times New Roman" w:cstheme="minorHAnsi"/>
          <w:color w:val="000000"/>
          <w:sz w:val="24"/>
          <w:szCs w:val="24"/>
          <w:lang w:eastAsia="en-NZ"/>
        </w:rPr>
      </w:pPr>
      <w:r>
        <w:rPr>
          <w:rFonts w:eastAsia="Times New Roman" w:cstheme="minorHAnsi"/>
          <w:color w:val="000000"/>
          <w:sz w:val="24"/>
          <w:szCs w:val="24"/>
          <w:lang w:eastAsia="en-NZ"/>
        </w:rPr>
        <w:t>Group meeting to decide on critical features required in both. Percy goes and writes the objects and functions required</w:t>
      </w:r>
      <w:r w:rsidR="006950DB">
        <w:rPr>
          <w:rFonts w:eastAsia="Times New Roman" w:cstheme="minorHAnsi"/>
          <w:color w:val="000000"/>
          <w:sz w:val="24"/>
          <w:szCs w:val="24"/>
          <w:lang w:eastAsia="en-NZ"/>
        </w:rPr>
        <w:t xml:space="preserve"> in C++</w:t>
      </w:r>
      <w:r>
        <w:rPr>
          <w:rFonts w:eastAsia="Times New Roman" w:cstheme="minorHAnsi"/>
          <w:color w:val="000000"/>
          <w:sz w:val="24"/>
          <w:szCs w:val="24"/>
          <w:lang w:eastAsia="en-NZ"/>
        </w:rPr>
        <w:t>. Maggie designs the interface in Swift.</w:t>
      </w:r>
      <w:r w:rsidR="006950DB">
        <w:rPr>
          <w:rFonts w:eastAsia="Times New Roman" w:cstheme="minorHAnsi"/>
          <w:color w:val="000000"/>
          <w:sz w:val="24"/>
          <w:szCs w:val="24"/>
          <w:lang w:eastAsia="en-NZ"/>
        </w:rPr>
        <w:t xml:space="preserve"> At the end we try and merge them together. While this is going on Alexis is monitoring documentation and making sure materials for final report being collected.</w:t>
      </w:r>
    </w:p>
    <w:p w14:paraId="2EFF8C34" w14:textId="77777777" w:rsidR="001B764A"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What are the constituent parts of the software?</w:t>
      </w:r>
    </w:p>
    <w:p w14:paraId="006033F7" w14:textId="081A4F55" w:rsidR="003C0BBB" w:rsidRDefault="003C0BBB"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Milestone : Drafting/brainstorming of user interface.</w:t>
      </w:r>
    </w:p>
    <w:p w14:paraId="311B8717" w14:textId="724F7E9C" w:rsidR="003C0BBB" w:rsidRDefault="003C0BBB"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Report from Maggie to group</w:t>
      </w:r>
    </w:p>
    <w:p w14:paraId="7462186A" w14:textId="4E3246D9" w:rsidR="003C0BBB" w:rsidRDefault="003C0BBB"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Milestone: Choose user interface design.</w:t>
      </w:r>
    </w:p>
    <w:p w14:paraId="6EB91A49" w14:textId="77777777" w:rsidR="003C0BBB" w:rsidRDefault="003C0BBB" w:rsidP="00644CA1">
      <w:pPr>
        <w:spacing w:before="360" w:after="360" w:line="240" w:lineRule="auto"/>
        <w:rPr>
          <w:rFonts w:eastAsia="Times New Roman" w:cs="Times New Roman"/>
          <w:color w:val="000000"/>
          <w:sz w:val="24"/>
          <w:szCs w:val="24"/>
          <w:lang w:eastAsia="en-NZ"/>
        </w:rPr>
      </w:pPr>
    </w:p>
    <w:p w14:paraId="1CB26F0D" w14:textId="77777777" w:rsidR="00A97ED9" w:rsidRPr="00644CA1" w:rsidRDefault="00A97ED9" w:rsidP="00644CA1">
      <w:pPr>
        <w:spacing w:before="360" w:after="360" w:line="240" w:lineRule="auto"/>
        <w:rPr>
          <w:rFonts w:eastAsia="Times New Roman" w:cs="Times New Roman"/>
          <w:color w:val="000000"/>
          <w:sz w:val="24"/>
          <w:szCs w:val="24"/>
          <w:lang w:eastAsia="en-NZ"/>
        </w:rPr>
      </w:pPr>
    </w:p>
    <w:p w14:paraId="045AF621" w14:textId="69E1C3A8" w:rsidR="00644CA1" w:rsidRPr="00BA560C" w:rsidRDefault="00644CA1" w:rsidP="00BA560C">
      <w:pPr>
        <w:pStyle w:val="ListParagraph"/>
        <w:numPr>
          <w:ilvl w:val="0"/>
          <w:numId w:val="5"/>
        </w:numPr>
        <w:spacing w:before="360" w:after="360" w:line="240" w:lineRule="auto"/>
        <w:rPr>
          <w:rFonts w:eastAsia="Times New Roman" w:cs="Times New Roman"/>
          <w:color w:val="000000"/>
          <w:sz w:val="24"/>
          <w:szCs w:val="24"/>
          <w:lang w:eastAsia="en-NZ"/>
        </w:rPr>
      </w:pPr>
      <w:r w:rsidRPr="00BA560C">
        <w:rPr>
          <w:rFonts w:eastAsia="Times New Roman" w:cs="Times New Roman"/>
          <w:color w:val="000000"/>
          <w:sz w:val="24"/>
          <w:szCs w:val="24"/>
          <w:lang w:eastAsia="en-NZ"/>
        </w:rPr>
        <w:t>Testing</w:t>
      </w:r>
    </w:p>
    <w:p w14:paraId="2B86B530" w14:textId="3BCC3B99" w:rsidR="00BA560C" w:rsidRDefault="00BA560C" w:rsidP="00BA560C">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Verification and Validation</w:t>
      </w:r>
    </w:p>
    <w:p w14:paraId="25172916" w14:textId="42930EF4" w:rsidR="00BA560C" w:rsidRPr="00BA560C" w:rsidRDefault="00BA560C" w:rsidP="00BA560C">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Checklist code complete page 773</w:t>
      </w:r>
    </w:p>
    <w:p w14:paraId="30A11081" w14:textId="77777777" w:rsidR="001C4205" w:rsidRPr="001B764A" w:rsidRDefault="001C4205"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Testing on going using xCode smart phone simulator</w:t>
      </w:r>
    </w:p>
    <w:p w14:paraId="2E02E767" w14:textId="77777777" w:rsidR="001C4205" w:rsidRPr="001B764A" w:rsidRDefault="001C4205" w:rsidP="001C4205">
      <w:pPr>
        <w:pStyle w:val="ListParagraph"/>
        <w:numPr>
          <w:ilvl w:val="0"/>
          <w:numId w:val="2"/>
        </w:num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All group members should be able to do this using xCode</w:t>
      </w:r>
    </w:p>
    <w:p w14:paraId="40741948" w14:textId="77777777" w:rsidR="001C4205" w:rsidRPr="001B764A" w:rsidRDefault="001C4205"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Then testing on smartphone platform</w:t>
      </w:r>
    </w:p>
    <w:p w14:paraId="40FAC835" w14:textId="77777777" w:rsidR="001C4205" w:rsidRPr="001B764A" w:rsidRDefault="001C4205" w:rsidP="001C4205">
      <w:pPr>
        <w:pStyle w:val="ListParagraph"/>
        <w:numPr>
          <w:ilvl w:val="0"/>
          <w:numId w:val="2"/>
        </w:num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 xml:space="preserve">All group members should be able to do this </w:t>
      </w:r>
    </w:p>
    <w:p w14:paraId="6FDF660E" w14:textId="77777777" w:rsidR="001C4205" w:rsidRPr="001B764A" w:rsidRDefault="001C4205" w:rsidP="001C4205">
      <w:pPr>
        <w:pStyle w:val="ListParagraph"/>
        <w:numPr>
          <w:ilvl w:val="0"/>
          <w:numId w:val="2"/>
        </w:num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Check models of iPhones – want a number of different versions.</w:t>
      </w:r>
    </w:p>
    <w:p w14:paraId="685B07E4" w14:textId="77777777" w:rsidR="00644CA1" w:rsidRPr="001B764A" w:rsidRDefault="00644CA1" w:rsidP="00644CA1">
      <w:pPr>
        <w:spacing w:before="360" w:after="360" w:line="240" w:lineRule="auto"/>
        <w:rPr>
          <w:rFonts w:eastAsia="Times New Roman" w:cs="Times New Roman"/>
          <w:color w:val="000000"/>
          <w:sz w:val="24"/>
          <w:szCs w:val="24"/>
          <w:lang w:eastAsia="en-NZ"/>
        </w:rPr>
      </w:pPr>
      <w:r w:rsidRPr="00644CA1">
        <w:rPr>
          <w:rFonts w:eastAsia="Times New Roman" w:cs="Times New Roman"/>
          <w:color w:val="000000"/>
          <w:sz w:val="24"/>
          <w:szCs w:val="24"/>
          <w:lang w:eastAsia="en-NZ"/>
        </w:rPr>
        <w:t>4. Deployment</w:t>
      </w:r>
    </w:p>
    <w:p w14:paraId="074AA9BF" w14:textId="77777777" w:rsidR="001C4205" w:rsidRPr="001B764A" w:rsidRDefault="001C4205"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Get onto App store after alpha testing? Get out as soon as possible.</w:t>
      </w:r>
    </w:p>
    <w:p w14:paraId="565EB7C9" w14:textId="77777777" w:rsidR="005F7B58" w:rsidRPr="001B764A" w:rsidRDefault="005F7B58"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Documentation milestones?</w:t>
      </w:r>
    </w:p>
    <w:p w14:paraId="0ABD8B17" w14:textId="77777777" w:rsidR="001C4205" w:rsidRDefault="001C4205"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lastRenderedPageBreak/>
        <w:t>5. Maintenance</w:t>
      </w:r>
    </w:p>
    <w:p w14:paraId="248DA881"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Quality Plan – how do we meet the key attributes?</w:t>
      </w:r>
    </w:p>
    <w:p w14:paraId="69862AB6"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Validation Plan</w:t>
      </w:r>
    </w:p>
    <w:p w14:paraId="5B217DC1"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Maintenance Plan</w:t>
      </w:r>
    </w:p>
    <w:p w14:paraId="2EE235B2"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Repair of Faults</w:t>
      </w:r>
    </w:p>
    <w:p w14:paraId="3732CCAD"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Increase in Functionality</w:t>
      </w:r>
    </w:p>
    <w:p w14:paraId="32E2C89D" w14:textId="77777777" w:rsidR="00A97ED9"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Adaption to new environments – Mac OSX?</w:t>
      </w:r>
    </w:p>
    <w:p w14:paraId="4136F89D" w14:textId="77777777" w:rsidR="00A97ED9" w:rsidRPr="001B764A" w:rsidRDefault="00A97ED9" w:rsidP="00644CA1">
      <w:pPr>
        <w:spacing w:before="360" w:after="360" w:line="240" w:lineRule="auto"/>
        <w:rPr>
          <w:rFonts w:eastAsia="Times New Roman" w:cs="Times New Roman"/>
          <w:color w:val="000000"/>
          <w:sz w:val="24"/>
          <w:szCs w:val="24"/>
          <w:lang w:eastAsia="en-NZ"/>
        </w:rPr>
      </w:pPr>
      <w:r>
        <w:rPr>
          <w:rFonts w:eastAsia="Times New Roman" w:cs="Times New Roman"/>
          <w:color w:val="000000"/>
          <w:sz w:val="24"/>
          <w:szCs w:val="24"/>
          <w:lang w:eastAsia="en-NZ"/>
        </w:rPr>
        <w:t>Should have a software specification to define attributes and as a standard to check back on. – May be dynamic</w:t>
      </w:r>
    </w:p>
    <w:p w14:paraId="74EC871C" w14:textId="77777777" w:rsidR="001C4205" w:rsidRPr="00644CA1" w:rsidRDefault="005F7B58"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 xml:space="preserve">Multi stage development with at least one update to the app store. By this stage at least one of the other group members should be able to </w:t>
      </w:r>
    </w:p>
    <w:p w14:paraId="3108227A" w14:textId="77777777" w:rsidR="00644CA1" w:rsidRPr="001B764A" w:rsidRDefault="001C4205"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6</w:t>
      </w:r>
      <w:r w:rsidR="00644CA1" w:rsidRPr="00644CA1">
        <w:rPr>
          <w:rFonts w:eastAsia="Times New Roman" w:cs="Times New Roman"/>
          <w:color w:val="000000"/>
          <w:sz w:val="24"/>
          <w:szCs w:val="24"/>
          <w:lang w:eastAsia="en-NZ"/>
        </w:rPr>
        <w:t>. Training</w:t>
      </w:r>
    </w:p>
    <w:p w14:paraId="201F6BFA" w14:textId="77777777" w:rsidR="005F7B58" w:rsidRPr="00644CA1" w:rsidRDefault="005F7B58"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 xml:space="preserve">Limited experience in software development only percy hu has done any games design before. </w:t>
      </w:r>
      <w:r w:rsidR="00E43D52" w:rsidRPr="001B764A">
        <w:rPr>
          <w:rFonts w:eastAsia="Times New Roman" w:cs="Times New Roman"/>
          <w:color w:val="000000"/>
          <w:sz w:val="24"/>
          <w:szCs w:val="24"/>
          <w:lang w:eastAsia="en-NZ"/>
        </w:rPr>
        <w:t>So training and development is important in reducing risk.</w:t>
      </w:r>
    </w:p>
    <w:tbl>
      <w:tblPr>
        <w:tblW w:w="9382" w:type="dxa"/>
        <w:tblLook w:val="04A0" w:firstRow="1" w:lastRow="0" w:firstColumn="1" w:lastColumn="0" w:noHBand="0" w:noVBand="1"/>
      </w:tblPr>
      <w:tblGrid>
        <w:gridCol w:w="662"/>
        <w:gridCol w:w="5460"/>
        <w:gridCol w:w="1060"/>
        <w:gridCol w:w="2200"/>
      </w:tblGrid>
      <w:tr w:rsidR="0030751A" w:rsidRPr="0030751A" w14:paraId="7D2782D5" w14:textId="77777777" w:rsidTr="0030751A">
        <w:trPr>
          <w:trHeight w:val="300"/>
        </w:trPr>
        <w:tc>
          <w:tcPr>
            <w:tcW w:w="662" w:type="dxa"/>
            <w:tcBorders>
              <w:top w:val="nil"/>
              <w:left w:val="nil"/>
              <w:bottom w:val="nil"/>
              <w:right w:val="nil"/>
            </w:tcBorders>
            <w:shd w:val="clear" w:color="auto" w:fill="auto"/>
            <w:noWrap/>
            <w:vAlign w:val="bottom"/>
            <w:hideMark/>
          </w:tcPr>
          <w:p w14:paraId="15029D9F" w14:textId="77777777" w:rsidR="0030751A" w:rsidRPr="0030751A" w:rsidRDefault="0030751A" w:rsidP="0030751A">
            <w:pPr>
              <w:spacing w:after="0" w:line="240" w:lineRule="auto"/>
              <w:jc w:val="right"/>
              <w:rPr>
                <w:rFonts w:ascii="Calibri" w:eastAsia="Times New Roman" w:hAnsi="Calibri" w:cs="Calibri"/>
                <w:color w:val="000000"/>
                <w:lang w:eastAsia="en-NZ"/>
              </w:rPr>
            </w:pPr>
            <w:r w:rsidRPr="0030751A">
              <w:rPr>
                <w:rFonts w:ascii="Calibri" w:eastAsia="Times New Roman" w:hAnsi="Calibri" w:cs="Calibri"/>
                <w:color w:val="000000"/>
                <w:lang w:eastAsia="en-NZ"/>
              </w:rPr>
              <w:t>1.1</w:t>
            </w:r>
          </w:p>
        </w:tc>
        <w:tc>
          <w:tcPr>
            <w:tcW w:w="5460" w:type="dxa"/>
            <w:tcBorders>
              <w:top w:val="nil"/>
              <w:left w:val="nil"/>
              <w:bottom w:val="nil"/>
              <w:right w:val="nil"/>
            </w:tcBorders>
            <w:shd w:val="clear" w:color="auto" w:fill="auto"/>
            <w:noWrap/>
            <w:vAlign w:val="bottom"/>
            <w:hideMark/>
          </w:tcPr>
          <w:p w14:paraId="2065A020"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Analysis</w:t>
            </w:r>
          </w:p>
        </w:tc>
        <w:tc>
          <w:tcPr>
            <w:tcW w:w="1060" w:type="dxa"/>
            <w:tcBorders>
              <w:top w:val="nil"/>
              <w:left w:val="nil"/>
              <w:bottom w:val="nil"/>
              <w:right w:val="nil"/>
            </w:tcBorders>
            <w:shd w:val="clear" w:color="auto" w:fill="auto"/>
            <w:noWrap/>
            <w:vAlign w:val="bottom"/>
            <w:hideMark/>
          </w:tcPr>
          <w:p w14:paraId="571C1F26"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CE3E079"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1EC3D23F" w14:textId="77777777" w:rsidTr="0030751A">
        <w:trPr>
          <w:trHeight w:val="300"/>
        </w:trPr>
        <w:tc>
          <w:tcPr>
            <w:tcW w:w="662" w:type="dxa"/>
            <w:tcBorders>
              <w:top w:val="nil"/>
              <w:left w:val="nil"/>
              <w:bottom w:val="nil"/>
              <w:right w:val="nil"/>
            </w:tcBorders>
            <w:shd w:val="clear" w:color="auto" w:fill="auto"/>
            <w:noWrap/>
            <w:vAlign w:val="bottom"/>
            <w:hideMark/>
          </w:tcPr>
          <w:p w14:paraId="6FD30F66"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1.1.1</w:t>
            </w:r>
          </w:p>
        </w:tc>
        <w:tc>
          <w:tcPr>
            <w:tcW w:w="5460" w:type="dxa"/>
            <w:tcBorders>
              <w:top w:val="nil"/>
              <w:left w:val="nil"/>
              <w:bottom w:val="nil"/>
              <w:right w:val="nil"/>
            </w:tcBorders>
            <w:shd w:val="clear" w:color="auto" w:fill="auto"/>
            <w:noWrap/>
            <w:vAlign w:val="bottom"/>
            <w:hideMark/>
          </w:tcPr>
          <w:p w14:paraId="0F02BD29"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Finalize Requirements for Software Product</w:t>
            </w:r>
          </w:p>
        </w:tc>
        <w:tc>
          <w:tcPr>
            <w:tcW w:w="1060" w:type="dxa"/>
            <w:tcBorders>
              <w:top w:val="nil"/>
              <w:left w:val="nil"/>
              <w:bottom w:val="nil"/>
              <w:right w:val="nil"/>
            </w:tcBorders>
            <w:shd w:val="clear" w:color="auto" w:fill="auto"/>
            <w:noWrap/>
            <w:vAlign w:val="bottom"/>
            <w:hideMark/>
          </w:tcPr>
          <w:p w14:paraId="564EEFDB"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2D5486CB"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3207DDA1" w14:textId="77777777" w:rsidTr="0030751A">
        <w:trPr>
          <w:trHeight w:val="300"/>
        </w:trPr>
        <w:tc>
          <w:tcPr>
            <w:tcW w:w="662" w:type="dxa"/>
            <w:tcBorders>
              <w:top w:val="nil"/>
              <w:left w:val="nil"/>
              <w:bottom w:val="nil"/>
              <w:right w:val="nil"/>
            </w:tcBorders>
            <w:shd w:val="clear" w:color="auto" w:fill="auto"/>
            <w:noWrap/>
            <w:vAlign w:val="bottom"/>
            <w:hideMark/>
          </w:tcPr>
          <w:p w14:paraId="59656CB6"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1.1.2</w:t>
            </w:r>
          </w:p>
        </w:tc>
        <w:tc>
          <w:tcPr>
            <w:tcW w:w="5460" w:type="dxa"/>
            <w:tcBorders>
              <w:top w:val="nil"/>
              <w:left w:val="nil"/>
              <w:bottom w:val="nil"/>
              <w:right w:val="nil"/>
            </w:tcBorders>
            <w:shd w:val="clear" w:color="auto" w:fill="auto"/>
            <w:noWrap/>
            <w:vAlign w:val="bottom"/>
            <w:hideMark/>
          </w:tcPr>
          <w:p w14:paraId="23087A4E"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Finalize Requirements for Development</w:t>
            </w:r>
          </w:p>
        </w:tc>
        <w:tc>
          <w:tcPr>
            <w:tcW w:w="1060" w:type="dxa"/>
            <w:tcBorders>
              <w:top w:val="nil"/>
              <w:left w:val="nil"/>
              <w:bottom w:val="nil"/>
              <w:right w:val="nil"/>
            </w:tcBorders>
            <w:shd w:val="clear" w:color="auto" w:fill="auto"/>
            <w:noWrap/>
            <w:vAlign w:val="bottom"/>
            <w:hideMark/>
          </w:tcPr>
          <w:p w14:paraId="1C7811BB"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454CE55C"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1.1.1</w:t>
            </w:r>
          </w:p>
        </w:tc>
      </w:tr>
      <w:tr w:rsidR="0030751A" w:rsidRPr="0030751A" w14:paraId="75AFD349" w14:textId="77777777" w:rsidTr="0030751A">
        <w:trPr>
          <w:trHeight w:val="300"/>
        </w:trPr>
        <w:tc>
          <w:tcPr>
            <w:tcW w:w="662" w:type="dxa"/>
            <w:tcBorders>
              <w:top w:val="nil"/>
              <w:left w:val="nil"/>
              <w:bottom w:val="nil"/>
              <w:right w:val="nil"/>
            </w:tcBorders>
            <w:shd w:val="clear" w:color="auto" w:fill="auto"/>
            <w:noWrap/>
            <w:vAlign w:val="bottom"/>
            <w:hideMark/>
          </w:tcPr>
          <w:p w14:paraId="72CE2FD8"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1.1.3</w:t>
            </w:r>
          </w:p>
        </w:tc>
        <w:tc>
          <w:tcPr>
            <w:tcW w:w="5460" w:type="dxa"/>
            <w:tcBorders>
              <w:top w:val="nil"/>
              <w:left w:val="nil"/>
              <w:bottom w:val="nil"/>
              <w:right w:val="nil"/>
            </w:tcBorders>
            <w:shd w:val="clear" w:color="auto" w:fill="auto"/>
            <w:noWrap/>
            <w:vAlign w:val="bottom"/>
            <w:hideMark/>
          </w:tcPr>
          <w:p w14:paraId="6B0E60CF"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Install Software &amp; Hardware Needed for DevelopmentÂ </w:t>
            </w:r>
          </w:p>
        </w:tc>
        <w:tc>
          <w:tcPr>
            <w:tcW w:w="1060" w:type="dxa"/>
            <w:tcBorders>
              <w:top w:val="nil"/>
              <w:left w:val="nil"/>
              <w:bottom w:val="nil"/>
              <w:right w:val="nil"/>
            </w:tcBorders>
            <w:shd w:val="clear" w:color="auto" w:fill="auto"/>
            <w:noWrap/>
            <w:vAlign w:val="bottom"/>
            <w:hideMark/>
          </w:tcPr>
          <w:p w14:paraId="65273C57"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2D42C5E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1.1.2</w:t>
            </w:r>
          </w:p>
        </w:tc>
      </w:tr>
      <w:tr w:rsidR="0030751A" w:rsidRPr="0030751A" w14:paraId="791C0322" w14:textId="77777777" w:rsidTr="0030751A">
        <w:trPr>
          <w:trHeight w:val="300"/>
        </w:trPr>
        <w:tc>
          <w:tcPr>
            <w:tcW w:w="662" w:type="dxa"/>
            <w:tcBorders>
              <w:top w:val="nil"/>
              <w:left w:val="nil"/>
              <w:bottom w:val="nil"/>
              <w:right w:val="nil"/>
            </w:tcBorders>
            <w:shd w:val="clear" w:color="auto" w:fill="auto"/>
            <w:noWrap/>
            <w:vAlign w:val="bottom"/>
            <w:hideMark/>
          </w:tcPr>
          <w:p w14:paraId="75498E94"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1.1.4</w:t>
            </w:r>
          </w:p>
        </w:tc>
        <w:tc>
          <w:tcPr>
            <w:tcW w:w="5460" w:type="dxa"/>
            <w:tcBorders>
              <w:top w:val="nil"/>
              <w:left w:val="nil"/>
              <w:bottom w:val="nil"/>
              <w:right w:val="nil"/>
            </w:tcBorders>
            <w:shd w:val="clear" w:color="auto" w:fill="auto"/>
            <w:noWrap/>
            <w:vAlign w:val="bottom"/>
            <w:hideMark/>
          </w:tcPr>
          <w:p w14:paraId="21EFB5BC"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Development Software &amp; Hardware Installed &amp; Working</w:t>
            </w:r>
          </w:p>
        </w:tc>
        <w:tc>
          <w:tcPr>
            <w:tcW w:w="1060" w:type="dxa"/>
            <w:tcBorders>
              <w:top w:val="nil"/>
              <w:left w:val="nil"/>
              <w:bottom w:val="nil"/>
              <w:right w:val="nil"/>
            </w:tcBorders>
            <w:shd w:val="clear" w:color="auto" w:fill="auto"/>
            <w:noWrap/>
            <w:vAlign w:val="bottom"/>
            <w:hideMark/>
          </w:tcPr>
          <w:p w14:paraId="2A5410C4"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7614054B"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1.1.3</w:t>
            </w:r>
          </w:p>
        </w:tc>
      </w:tr>
      <w:tr w:rsidR="0030751A" w:rsidRPr="0030751A" w14:paraId="359E09C8" w14:textId="77777777" w:rsidTr="0030751A">
        <w:trPr>
          <w:trHeight w:val="300"/>
        </w:trPr>
        <w:tc>
          <w:tcPr>
            <w:tcW w:w="662" w:type="dxa"/>
            <w:tcBorders>
              <w:top w:val="nil"/>
              <w:left w:val="nil"/>
              <w:bottom w:val="nil"/>
              <w:right w:val="nil"/>
            </w:tcBorders>
            <w:shd w:val="clear" w:color="auto" w:fill="auto"/>
            <w:noWrap/>
            <w:vAlign w:val="bottom"/>
            <w:hideMark/>
          </w:tcPr>
          <w:p w14:paraId="42B116F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1.1.5</w:t>
            </w:r>
          </w:p>
        </w:tc>
        <w:tc>
          <w:tcPr>
            <w:tcW w:w="5460" w:type="dxa"/>
            <w:tcBorders>
              <w:top w:val="nil"/>
              <w:left w:val="nil"/>
              <w:bottom w:val="nil"/>
              <w:right w:val="nil"/>
            </w:tcBorders>
            <w:shd w:val="clear" w:color="auto" w:fill="auto"/>
            <w:noWrap/>
            <w:vAlign w:val="bottom"/>
            <w:hideMark/>
          </w:tcPr>
          <w:p w14:paraId="1ECB56C1"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Investigate Joining C++ to Swift</w:t>
            </w:r>
          </w:p>
        </w:tc>
        <w:tc>
          <w:tcPr>
            <w:tcW w:w="1060" w:type="dxa"/>
            <w:tcBorders>
              <w:top w:val="nil"/>
              <w:left w:val="nil"/>
              <w:bottom w:val="nil"/>
              <w:right w:val="nil"/>
            </w:tcBorders>
            <w:shd w:val="clear" w:color="auto" w:fill="auto"/>
            <w:noWrap/>
            <w:vAlign w:val="bottom"/>
            <w:hideMark/>
          </w:tcPr>
          <w:p w14:paraId="577167A2"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34A19356"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2D71D4AA" w14:textId="77777777" w:rsidTr="0030751A">
        <w:trPr>
          <w:trHeight w:val="300"/>
        </w:trPr>
        <w:tc>
          <w:tcPr>
            <w:tcW w:w="662" w:type="dxa"/>
            <w:tcBorders>
              <w:top w:val="nil"/>
              <w:left w:val="nil"/>
              <w:bottom w:val="nil"/>
              <w:right w:val="nil"/>
            </w:tcBorders>
            <w:shd w:val="clear" w:color="auto" w:fill="auto"/>
            <w:noWrap/>
            <w:vAlign w:val="bottom"/>
            <w:hideMark/>
          </w:tcPr>
          <w:p w14:paraId="0AEA18B3"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1.1.6</w:t>
            </w:r>
          </w:p>
        </w:tc>
        <w:tc>
          <w:tcPr>
            <w:tcW w:w="5460" w:type="dxa"/>
            <w:tcBorders>
              <w:top w:val="nil"/>
              <w:left w:val="nil"/>
              <w:bottom w:val="nil"/>
              <w:right w:val="nil"/>
            </w:tcBorders>
            <w:shd w:val="clear" w:color="auto" w:fill="auto"/>
            <w:noWrap/>
            <w:vAlign w:val="bottom"/>
            <w:hideMark/>
          </w:tcPr>
          <w:p w14:paraId="51C232B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Figure Out How to Get App Onto App Store</w:t>
            </w:r>
          </w:p>
        </w:tc>
        <w:tc>
          <w:tcPr>
            <w:tcW w:w="1060" w:type="dxa"/>
            <w:tcBorders>
              <w:top w:val="nil"/>
              <w:left w:val="nil"/>
              <w:bottom w:val="nil"/>
              <w:right w:val="nil"/>
            </w:tcBorders>
            <w:shd w:val="clear" w:color="auto" w:fill="auto"/>
            <w:noWrap/>
            <w:vAlign w:val="bottom"/>
            <w:hideMark/>
          </w:tcPr>
          <w:p w14:paraId="3225847C"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 xml:space="preserve">Alexis </w:t>
            </w:r>
          </w:p>
        </w:tc>
        <w:tc>
          <w:tcPr>
            <w:tcW w:w="2200" w:type="dxa"/>
            <w:tcBorders>
              <w:top w:val="nil"/>
              <w:left w:val="nil"/>
              <w:bottom w:val="nil"/>
              <w:right w:val="nil"/>
            </w:tcBorders>
            <w:shd w:val="clear" w:color="auto" w:fill="auto"/>
            <w:noWrap/>
            <w:vAlign w:val="bottom"/>
            <w:hideMark/>
          </w:tcPr>
          <w:p w14:paraId="64586043" w14:textId="77777777" w:rsidR="0030751A" w:rsidRPr="0030751A" w:rsidRDefault="0030751A" w:rsidP="0030751A">
            <w:pPr>
              <w:spacing w:after="0" w:line="240" w:lineRule="auto"/>
              <w:rPr>
                <w:rFonts w:ascii="Calibri" w:eastAsia="Times New Roman" w:hAnsi="Calibri" w:cs="Calibri"/>
                <w:color w:val="000000"/>
                <w:lang w:eastAsia="en-NZ"/>
              </w:rPr>
            </w:pPr>
          </w:p>
        </w:tc>
      </w:tr>
      <w:tr w:rsidR="0030751A" w:rsidRPr="0030751A" w14:paraId="5A4E675D" w14:textId="77777777" w:rsidTr="0030751A">
        <w:trPr>
          <w:trHeight w:val="300"/>
        </w:trPr>
        <w:tc>
          <w:tcPr>
            <w:tcW w:w="662" w:type="dxa"/>
            <w:tcBorders>
              <w:top w:val="nil"/>
              <w:left w:val="nil"/>
              <w:bottom w:val="nil"/>
              <w:right w:val="nil"/>
            </w:tcBorders>
            <w:shd w:val="clear" w:color="auto" w:fill="auto"/>
            <w:noWrap/>
            <w:vAlign w:val="bottom"/>
            <w:hideMark/>
          </w:tcPr>
          <w:p w14:paraId="02F84DEF"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1.1.7</w:t>
            </w:r>
          </w:p>
        </w:tc>
        <w:tc>
          <w:tcPr>
            <w:tcW w:w="5460" w:type="dxa"/>
            <w:tcBorders>
              <w:top w:val="nil"/>
              <w:left w:val="nil"/>
              <w:bottom w:val="nil"/>
              <w:right w:val="nil"/>
            </w:tcBorders>
            <w:shd w:val="clear" w:color="auto" w:fill="auto"/>
            <w:noWrap/>
            <w:vAlign w:val="bottom"/>
            <w:hideMark/>
          </w:tcPr>
          <w:p w14:paraId="0AD28AF1"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Access to AppStore Developer Account</w:t>
            </w:r>
          </w:p>
        </w:tc>
        <w:tc>
          <w:tcPr>
            <w:tcW w:w="1060" w:type="dxa"/>
            <w:tcBorders>
              <w:top w:val="nil"/>
              <w:left w:val="nil"/>
              <w:bottom w:val="nil"/>
              <w:right w:val="nil"/>
            </w:tcBorders>
            <w:shd w:val="clear" w:color="auto" w:fill="auto"/>
            <w:noWrap/>
            <w:vAlign w:val="bottom"/>
            <w:hideMark/>
          </w:tcPr>
          <w:p w14:paraId="56C2FE29"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119D4AE1"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1.1.6</w:t>
            </w:r>
          </w:p>
        </w:tc>
      </w:tr>
      <w:tr w:rsidR="0030751A" w:rsidRPr="0030751A" w14:paraId="54B4828A" w14:textId="77777777" w:rsidTr="0030751A">
        <w:trPr>
          <w:trHeight w:val="300"/>
        </w:trPr>
        <w:tc>
          <w:tcPr>
            <w:tcW w:w="662" w:type="dxa"/>
            <w:tcBorders>
              <w:top w:val="nil"/>
              <w:left w:val="nil"/>
              <w:bottom w:val="nil"/>
              <w:right w:val="nil"/>
            </w:tcBorders>
            <w:shd w:val="clear" w:color="auto" w:fill="auto"/>
            <w:noWrap/>
            <w:vAlign w:val="bottom"/>
            <w:hideMark/>
          </w:tcPr>
          <w:p w14:paraId="0CE03B85"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1.1.8</w:t>
            </w:r>
          </w:p>
        </w:tc>
        <w:tc>
          <w:tcPr>
            <w:tcW w:w="5460" w:type="dxa"/>
            <w:tcBorders>
              <w:top w:val="nil"/>
              <w:left w:val="nil"/>
              <w:bottom w:val="nil"/>
              <w:right w:val="nil"/>
            </w:tcBorders>
            <w:shd w:val="clear" w:color="auto" w:fill="auto"/>
            <w:noWrap/>
            <w:vAlign w:val="bottom"/>
            <w:hideMark/>
          </w:tcPr>
          <w:p w14:paraId="115823E7"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First Deliverable Project Proposal</w:t>
            </w:r>
          </w:p>
        </w:tc>
        <w:tc>
          <w:tcPr>
            <w:tcW w:w="1060" w:type="dxa"/>
            <w:tcBorders>
              <w:top w:val="nil"/>
              <w:left w:val="nil"/>
              <w:bottom w:val="nil"/>
              <w:right w:val="nil"/>
            </w:tcBorders>
            <w:shd w:val="clear" w:color="auto" w:fill="auto"/>
            <w:noWrap/>
            <w:vAlign w:val="bottom"/>
            <w:hideMark/>
          </w:tcPr>
          <w:p w14:paraId="02340376"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20757274"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210761D5" w14:textId="77777777" w:rsidTr="0030751A">
        <w:trPr>
          <w:trHeight w:val="300"/>
        </w:trPr>
        <w:tc>
          <w:tcPr>
            <w:tcW w:w="662" w:type="dxa"/>
            <w:tcBorders>
              <w:top w:val="nil"/>
              <w:left w:val="nil"/>
              <w:bottom w:val="nil"/>
              <w:right w:val="nil"/>
            </w:tcBorders>
            <w:shd w:val="clear" w:color="auto" w:fill="auto"/>
            <w:noWrap/>
            <w:vAlign w:val="bottom"/>
            <w:hideMark/>
          </w:tcPr>
          <w:p w14:paraId="2C00D408" w14:textId="77777777" w:rsidR="0030751A" w:rsidRPr="0030751A" w:rsidRDefault="0030751A" w:rsidP="0030751A">
            <w:pPr>
              <w:spacing w:after="0" w:line="240" w:lineRule="auto"/>
              <w:jc w:val="right"/>
              <w:rPr>
                <w:rFonts w:ascii="Calibri" w:eastAsia="Times New Roman" w:hAnsi="Calibri" w:cs="Calibri"/>
                <w:color w:val="000000"/>
                <w:lang w:eastAsia="en-NZ"/>
              </w:rPr>
            </w:pPr>
            <w:r w:rsidRPr="0030751A">
              <w:rPr>
                <w:rFonts w:ascii="Calibri" w:eastAsia="Times New Roman" w:hAnsi="Calibri" w:cs="Calibri"/>
                <w:color w:val="000000"/>
                <w:lang w:eastAsia="en-NZ"/>
              </w:rPr>
              <w:t>1.2</w:t>
            </w:r>
          </w:p>
        </w:tc>
        <w:tc>
          <w:tcPr>
            <w:tcW w:w="5460" w:type="dxa"/>
            <w:tcBorders>
              <w:top w:val="nil"/>
              <w:left w:val="nil"/>
              <w:bottom w:val="nil"/>
              <w:right w:val="nil"/>
            </w:tcBorders>
            <w:shd w:val="clear" w:color="auto" w:fill="auto"/>
            <w:noWrap/>
            <w:vAlign w:val="bottom"/>
            <w:hideMark/>
          </w:tcPr>
          <w:p w14:paraId="36D2FFF6"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Development and Design</w:t>
            </w:r>
          </w:p>
        </w:tc>
        <w:tc>
          <w:tcPr>
            <w:tcW w:w="1060" w:type="dxa"/>
            <w:tcBorders>
              <w:top w:val="nil"/>
              <w:left w:val="nil"/>
              <w:bottom w:val="nil"/>
              <w:right w:val="nil"/>
            </w:tcBorders>
            <w:shd w:val="clear" w:color="auto" w:fill="auto"/>
            <w:noWrap/>
            <w:vAlign w:val="bottom"/>
            <w:hideMark/>
          </w:tcPr>
          <w:p w14:paraId="391DB84D"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44342F4C"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59D3FC4C" w14:textId="77777777" w:rsidTr="0030751A">
        <w:trPr>
          <w:trHeight w:val="300"/>
        </w:trPr>
        <w:tc>
          <w:tcPr>
            <w:tcW w:w="662" w:type="dxa"/>
            <w:tcBorders>
              <w:top w:val="nil"/>
              <w:left w:val="nil"/>
              <w:bottom w:val="nil"/>
              <w:right w:val="nil"/>
            </w:tcBorders>
            <w:shd w:val="clear" w:color="auto" w:fill="auto"/>
            <w:noWrap/>
            <w:vAlign w:val="bottom"/>
            <w:hideMark/>
          </w:tcPr>
          <w:p w14:paraId="3340FF72"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1.2.1</w:t>
            </w:r>
          </w:p>
        </w:tc>
        <w:tc>
          <w:tcPr>
            <w:tcW w:w="5460" w:type="dxa"/>
            <w:tcBorders>
              <w:top w:val="nil"/>
              <w:left w:val="nil"/>
              <w:bottom w:val="nil"/>
              <w:right w:val="nil"/>
            </w:tcBorders>
            <w:shd w:val="clear" w:color="auto" w:fill="auto"/>
            <w:noWrap/>
            <w:vAlign w:val="bottom"/>
            <w:hideMark/>
          </w:tcPr>
          <w:p w14:paraId="5F9494C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Design Class Library and Program Structure</w:t>
            </w:r>
          </w:p>
        </w:tc>
        <w:tc>
          <w:tcPr>
            <w:tcW w:w="1060" w:type="dxa"/>
            <w:tcBorders>
              <w:top w:val="nil"/>
              <w:left w:val="nil"/>
              <w:bottom w:val="nil"/>
              <w:right w:val="nil"/>
            </w:tcBorders>
            <w:shd w:val="clear" w:color="auto" w:fill="auto"/>
            <w:noWrap/>
            <w:vAlign w:val="bottom"/>
            <w:hideMark/>
          </w:tcPr>
          <w:p w14:paraId="58B0A5D8"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0BD73334"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465D5E41" w14:textId="77777777" w:rsidTr="0030751A">
        <w:trPr>
          <w:trHeight w:val="300"/>
        </w:trPr>
        <w:tc>
          <w:tcPr>
            <w:tcW w:w="662" w:type="dxa"/>
            <w:tcBorders>
              <w:top w:val="nil"/>
              <w:left w:val="nil"/>
              <w:bottom w:val="nil"/>
              <w:right w:val="nil"/>
            </w:tcBorders>
            <w:shd w:val="clear" w:color="auto" w:fill="auto"/>
            <w:noWrap/>
            <w:vAlign w:val="bottom"/>
            <w:hideMark/>
          </w:tcPr>
          <w:p w14:paraId="3482E878"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1.2.2</w:t>
            </w:r>
          </w:p>
        </w:tc>
        <w:tc>
          <w:tcPr>
            <w:tcW w:w="5460" w:type="dxa"/>
            <w:tcBorders>
              <w:top w:val="nil"/>
              <w:left w:val="nil"/>
              <w:bottom w:val="nil"/>
              <w:right w:val="nil"/>
            </w:tcBorders>
            <w:shd w:val="clear" w:color="auto" w:fill="auto"/>
            <w:noWrap/>
            <w:vAlign w:val="bottom"/>
            <w:hideMark/>
          </w:tcPr>
          <w:p w14:paraId="1D1D1CE9"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UML Diagram Complete</w:t>
            </w:r>
          </w:p>
        </w:tc>
        <w:tc>
          <w:tcPr>
            <w:tcW w:w="1060" w:type="dxa"/>
            <w:tcBorders>
              <w:top w:val="nil"/>
              <w:left w:val="nil"/>
              <w:bottom w:val="nil"/>
              <w:right w:val="nil"/>
            </w:tcBorders>
            <w:shd w:val="clear" w:color="auto" w:fill="auto"/>
            <w:noWrap/>
            <w:vAlign w:val="bottom"/>
            <w:hideMark/>
          </w:tcPr>
          <w:p w14:paraId="74C42046"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23170D13"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20F22089" w14:textId="77777777" w:rsidTr="0030751A">
        <w:trPr>
          <w:trHeight w:val="300"/>
        </w:trPr>
        <w:tc>
          <w:tcPr>
            <w:tcW w:w="662" w:type="dxa"/>
            <w:tcBorders>
              <w:top w:val="nil"/>
              <w:left w:val="nil"/>
              <w:bottom w:val="nil"/>
              <w:right w:val="nil"/>
            </w:tcBorders>
            <w:shd w:val="clear" w:color="auto" w:fill="auto"/>
            <w:noWrap/>
            <w:vAlign w:val="bottom"/>
            <w:hideMark/>
          </w:tcPr>
          <w:p w14:paraId="06F5C0F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1.2.3</w:t>
            </w:r>
          </w:p>
        </w:tc>
        <w:tc>
          <w:tcPr>
            <w:tcW w:w="5460" w:type="dxa"/>
            <w:tcBorders>
              <w:top w:val="nil"/>
              <w:left w:val="nil"/>
              <w:bottom w:val="nil"/>
              <w:right w:val="nil"/>
            </w:tcBorders>
            <w:shd w:val="clear" w:color="auto" w:fill="auto"/>
            <w:noWrap/>
            <w:vAlign w:val="bottom"/>
            <w:hideMark/>
          </w:tcPr>
          <w:p w14:paraId="1CF8F6B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Write Class Library</w:t>
            </w:r>
          </w:p>
        </w:tc>
        <w:tc>
          <w:tcPr>
            <w:tcW w:w="1060" w:type="dxa"/>
            <w:tcBorders>
              <w:top w:val="nil"/>
              <w:left w:val="nil"/>
              <w:bottom w:val="nil"/>
              <w:right w:val="nil"/>
            </w:tcBorders>
            <w:shd w:val="clear" w:color="auto" w:fill="auto"/>
            <w:noWrap/>
            <w:vAlign w:val="bottom"/>
            <w:hideMark/>
          </w:tcPr>
          <w:p w14:paraId="5770434E"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08D2FAF4"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079E2B13" w14:textId="77777777" w:rsidTr="0030751A">
        <w:trPr>
          <w:trHeight w:val="300"/>
        </w:trPr>
        <w:tc>
          <w:tcPr>
            <w:tcW w:w="662" w:type="dxa"/>
            <w:tcBorders>
              <w:top w:val="nil"/>
              <w:left w:val="nil"/>
              <w:bottom w:val="nil"/>
              <w:right w:val="nil"/>
            </w:tcBorders>
            <w:shd w:val="clear" w:color="auto" w:fill="auto"/>
            <w:noWrap/>
            <w:vAlign w:val="bottom"/>
            <w:hideMark/>
          </w:tcPr>
          <w:p w14:paraId="03D6DC99"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1.2.4</w:t>
            </w:r>
          </w:p>
        </w:tc>
        <w:tc>
          <w:tcPr>
            <w:tcW w:w="5460" w:type="dxa"/>
            <w:tcBorders>
              <w:top w:val="nil"/>
              <w:left w:val="nil"/>
              <w:bottom w:val="nil"/>
              <w:right w:val="nil"/>
            </w:tcBorders>
            <w:shd w:val="clear" w:color="auto" w:fill="auto"/>
            <w:noWrap/>
            <w:vAlign w:val="bottom"/>
            <w:hideMark/>
          </w:tcPr>
          <w:p w14:paraId="64D98F3B"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Develop Documentation for Class Library</w:t>
            </w:r>
          </w:p>
        </w:tc>
        <w:tc>
          <w:tcPr>
            <w:tcW w:w="1060" w:type="dxa"/>
            <w:tcBorders>
              <w:top w:val="nil"/>
              <w:left w:val="nil"/>
              <w:bottom w:val="nil"/>
              <w:right w:val="nil"/>
            </w:tcBorders>
            <w:shd w:val="clear" w:color="auto" w:fill="auto"/>
            <w:noWrap/>
            <w:vAlign w:val="bottom"/>
            <w:hideMark/>
          </w:tcPr>
          <w:p w14:paraId="75D2C330"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3196F768"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0193C918" w14:textId="77777777" w:rsidTr="0030751A">
        <w:trPr>
          <w:trHeight w:val="300"/>
        </w:trPr>
        <w:tc>
          <w:tcPr>
            <w:tcW w:w="662" w:type="dxa"/>
            <w:tcBorders>
              <w:top w:val="nil"/>
              <w:left w:val="nil"/>
              <w:bottom w:val="nil"/>
              <w:right w:val="nil"/>
            </w:tcBorders>
            <w:shd w:val="clear" w:color="auto" w:fill="auto"/>
            <w:noWrap/>
            <w:vAlign w:val="bottom"/>
            <w:hideMark/>
          </w:tcPr>
          <w:p w14:paraId="59E726A8"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1.2.5</w:t>
            </w:r>
          </w:p>
        </w:tc>
        <w:tc>
          <w:tcPr>
            <w:tcW w:w="5460" w:type="dxa"/>
            <w:tcBorders>
              <w:top w:val="nil"/>
              <w:left w:val="nil"/>
              <w:bottom w:val="nil"/>
              <w:right w:val="nil"/>
            </w:tcBorders>
            <w:shd w:val="clear" w:color="auto" w:fill="auto"/>
            <w:noWrap/>
            <w:vAlign w:val="bottom"/>
            <w:hideMark/>
          </w:tcPr>
          <w:p w14:paraId="13C2E210"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Design User Interface</w:t>
            </w:r>
          </w:p>
        </w:tc>
        <w:tc>
          <w:tcPr>
            <w:tcW w:w="1060" w:type="dxa"/>
            <w:tcBorders>
              <w:top w:val="nil"/>
              <w:left w:val="nil"/>
              <w:bottom w:val="nil"/>
              <w:right w:val="nil"/>
            </w:tcBorders>
            <w:shd w:val="clear" w:color="auto" w:fill="auto"/>
            <w:noWrap/>
            <w:vAlign w:val="bottom"/>
            <w:hideMark/>
          </w:tcPr>
          <w:p w14:paraId="50EE1D35"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59E3572A"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7597E583" w14:textId="77777777" w:rsidTr="0030751A">
        <w:trPr>
          <w:trHeight w:val="300"/>
        </w:trPr>
        <w:tc>
          <w:tcPr>
            <w:tcW w:w="662" w:type="dxa"/>
            <w:tcBorders>
              <w:top w:val="nil"/>
              <w:left w:val="nil"/>
              <w:bottom w:val="nil"/>
              <w:right w:val="nil"/>
            </w:tcBorders>
            <w:shd w:val="clear" w:color="auto" w:fill="auto"/>
            <w:noWrap/>
            <w:vAlign w:val="bottom"/>
            <w:hideMark/>
          </w:tcPr>
          <w:p w14:paraId="1D96413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1.2.6</w:t>
            </w:r>
          </w:p>
        </w:tc>
        <w:tc>
          <w:tcPr>
            <w:tcW w:w="5460" w:type="dxa"/>
            <w:tcBorders>
              <w:top w:val="nil"/>
              <w:left w:val="nil"/>
              <w:bottom w:val="nil"/>
              <w:right w:val="nil"/>
            </w:tcBorders>
            <w:shd w:val="clear" w:color="auto" w:fill="auto"/>
            <w:noWrap/>
            <w:vAlign w:val="bottom"/>
            <w:hideMark/>
          </w:tcPr>
          <w:p w14:paraId="28517863"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Draft User Interface in Swift</w:t>
            </w:r>
          </w:p>
        </w:tc>
        <w:tc>
          <w:tcPr>
            <w:tcW w:w="1060" w:type="dxa"/>
            <w:tcBorders>
              <w:top w:val="nil"/>
              <w:left w:val="nil"/>
              <w:bottom w:val="nil"/>
              <w:right w:val="nil"/>
            </w:tcBorders>
            <w:shd w:val="clear" w:color="auto" w:fill="auto"/>
            <w:noWrap/>
            <w:vAlign w:val="bottom"/>
            <w:hideMark/>
          </w:tcPr>
          <w:p w14:paraId="7C3FAA20"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316E7554"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1.2.5</w:t>
            </w:r>
          </w:p>
        </w:tc>
      </w:tr>
      <w:tr w:rsidR="0030751A" w:rsidRPr="0030751A" w14:paraId="43CBFE2C" w14:textId="77777777" w:rsidTr="0030751A">
        <w:trPr>
          <w:trHeight w:val="300"/>
        </w:trPr>
        <w:tc>
          <w:tcPr>
            <w:tcW w:w="662" w:type="dxa"/>
            <w:tcBorders>
              <w:top w:val="nil"/>
              <w:left w:val="nil"/>
              <w:bottom w:val="nil"/>
              <w:right w:val="nil"/>
            </w:tcBorders>
            <w:shd w:val="clear" w:color="auto" w:fill="auto"/>
            <w:noWrap/>
            <w:vAlign w:val="bottom"/>
            <w:hideMark/>
          </w:tcPr>
          <w:p w14:paraId="5F4CD62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1.2.7</w:t>
            </w:r>
          </w:p>
        </w:tc>
        <w:tc>
          <w:tcPr>
            <w:tcW w:w="5460" w:type="dxa"/>
            <w:tcBorders>
              <w:top w:val="nil"/>
              <w:left w:val="nil"/>
              <w:bottom w:val="nil"/>
              <w:right w:val="nil"/>
            </w:tcBorders>
            <w:shd w:val="clear" w:color="auto" w:fill="auto"/>
            <w:noWrap/>
            <w:vAlign w:val="bottom"/>
            <w:hideMark/>
          </w:tcPr>
          <w:p w14:paraId="21C0E19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Connect C++ Objects to Swift Interface Objects</w:t>
            </w:r>
          </w:p>
        </w:tc>
        <w:tc>
          <w:tcPr>
            <w:tcW w:w="1060" w:type="dxa"/>
            <w:tcBorders>
              <w:top w:val="nil"/>
              <w:left w:val="nil"/>
              <w:bottom w:val="nil"/>
              <w:right w:val="nil"/>
            </w:tcBorders>
            <w:shd w:val="clear" w:color="auto" w:fill="auto"/>
            <w:noWrap/>
            <w:vAlign w:val="bottom"/>
            <w:hideMark/>
          </w:tcPr>
          <w:p w14:paraId="7DD7D2CC"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5BBEDA5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1.2.6</w:t>
            </w:r>
          </w:p>
        </w:tc>
      </w:tr>
      <w:tr w:rsidR="0030751A" w:rsidRPr="0030751A" w14:paraId="46F831AC" w14:textId="77777777" w:rsidTr="0030751A">
        <w:trPr>
          <w:trHeight w:val="300"/>
        </w:trPr>
        <w:tc>
          <w:tcPr>
            <w:tcW w:w="662" w:type="dxa"/>
            <w:tcBorders>
              <w:top w:val="nil"/>
              <w:left w:val="nil"/>
              <w:bottom w:val="nil"/>
              <w:right w:val="nil"/>
            </w:tcBorders>
            <w:shd w:val="clear" w:color="auto" w:fill="auto"/>
            <w:noWrap/>
            <w:vAlign w:val="bottom"/>
            <w:hideMark/>
          </w:tcPr>
          <w:p w14:paraId="03E2B667"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1.2.8</w:t>
            </w:r>
          </w:p>
        </w:tc>
        <w:tc>
          <w:tcPr>
            <w:tcW w:w="5460" w:type="dxa"/>
            <w:tcBorders>
              <w:top w:val="nil"/>
              <w:left w:val="nil"/>
              <w:bottom w:val="nil"/>
              <w:right w:val="nil"/>
            </w:tcBorders>
            <w:shd w:val="clear" w:color="auto" w:fill="auto"/>
            <w:noWrap/>
            <w:vAlign w:val="bottom"/>
            <w:hideMark/>
          </w:tcPr>
          <w:p w14:paraId="2B7C4DC8"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Design App Thumb Nail</w:t>
            </w:r>
          </w:p>
        </w:tc>
        <w:tc>
          <w:tcPr>
            <w:tcW w:w="1060" w:type="dxa"/>
            <w:tcBorders>
              <w:top w:val="nil"/>
              <w:left w:val="nil"/>
              <w:bottom w:val="nil"/>
              <w:right w:val="nil"/>
            </w:tcBorders>
            <w:shd w:val="clear" w:color="auto" w:fill="auto"/>
            <w:noWrap/>
            <w:vAlign w:val="bottom"/>
            <w:hideMark/>
          </w:tcPr>
          <w:p w14:paraId="4499892D"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513059F7"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671EB58D" w14:textId="77777777" w:rsidTr="0030751A">
        <w:trPr>
          <w:trHeight w:val="300"/>
        </w:trPr>
        <w:tc>
          <w:tcPr>
            <w:tcW w:w="662" w:type="dxa"/>
            <w:tcBorders>
              <w:top w:val="nil"/>
              <w:left w:val="nil"/>
              <w:bottom w:val="nil"/>
              <w:right w:val="nil"/>
            </w:tcBorders>
            <w:shd w:val="clear" w:color="auto" w:fill="auto"/>
            <w:noWrap/>
            <w:vAlign w:val="bottom"/>
            <w:hideMark/>
          </w:tcPr>
          <w:p w14:paraId="3A965E43" w14:textId="77777777" w:rsidR="0030751A" w:rsidRPr="0030751A" w:rsidRDefault="0030751A" w:rsidP="0030751A">
            <w:pPr>
              <w:spacing w:after="0" w:line="240" w:lineRule="auto"/>
              <w:jc w:val="right"/>
              <w:rPr>
                <w:rFonts w:ascii="Calibri" w:eastAsia="Times New Roman" w:hAnsi="Calibri" w:cs="Calibri"/>
                <w:color w:val="000000"/>
                <w:lang w:eastAsia="en-NZ"/>
              </w:rPr>
            </w:pPr>
            <w:r w:rsidRPr="0030751A">
              <w:rPr>
                <w:rFonts w:ascii="Calibri" w:eastAsia="Times New Roman" w:hAnsi="Calibri" w:cs="Calibri"/>
                <w:color w:val="000000"/>
                <w:lang w:eastAsia="en-NZ"/>
              </w:rPr>
              <w:t>1.3</w:t>
            </w:r>
          </w:p>
        </w:tc>
        <w:tc>
          <w:tcPr>
            <w:tcW w:w="5460" w:type="dxa"/>
            <w:tcBorders>
              <w:top w:val="nil"/>
              <w:left w:val="nil"/>
              <w:bottom w:val="nil"/>
              <w:right w:val="nil"/>
            </w:tcBorders>
            <w:shd w:val="clear" w:color="auto" w:fill="auto"/>
            <w:noWrap/>
            <w:vAlign w:val="bottom"/>
            <w:hideMark/>
          </w:tcPr>
          <w:p w14:paraId="35AB14D2"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Predeployment Testing</w:t>
            </w:r>
          </w:p>
        </w:tc>
        <w:tc>
          <w:tcPr>
            <w:tcW w:w="1060" w:type="dxa"/>
            <w:tcBorders>
              <w:top w:val="nil"/>
              <w:left w:val="nil"/>
              <w:bottom w:val="nil"/>
              <w:right w:val="nil"/>
            </w:tcBorders>
            <w:shd w:val="clear" w:color="auto" w:fill="auto"/>
            <w:noWrap/>
            <w:vAlign w:val="bottom"/>
            <w:hideMark/>
          </w:tcPr>
          <w:p w14:paraId="1C814CE0"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276EF7A1"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007548AE" w14:textId="77777777" w:rsidTr="0030751A">
        <w:trPr>
          <w:trHeight w:val="300"/>
        </w:trPr>
        <w:tc>
          <w:tcPr>
            <w:tcW w:w="662" w:type="dxa"/>
            <w:tcBorders>
              <w:top w:val="nil"/>
              <w:left w:val="nil"/>
              <w:bottom w:val="nil"/>
              <w:right w:val="nil"/>
            </w:tcBorders>
            <w:shd w:val="clear" w:color="auto" w:fill="auto"/>
            <w:noWrap/>
            <w:vAlign w:val="bottom"/>
            <w:hideMark/>
          </w:tcPr>
          <w:p w14:paraId="2027C8C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lastRenderedPageBreak/>
              <w:t>1.3.1</w:t>
            </w:r>
          </w:p>
        </w:tc>
        <w:tc>
          <w:tcPr>
            <w:tcW w:w="5460" w:type="dxa"/>
            <w:tcBorders>
              <w:top w:val="nil"/>
              <w:left w:val="nil"/>
              <w:bottom w:val="nil"/>
              <w:right w:val="nil"/>
            </w:tcBorders>
            <w:shd w:val="clear" w:color="auto" w:fill="auto"/>
            <w:noWrap/>
            <w:vAlign w:val="bottom"/>
            <w:hideMark/>
          </w:tcPr>
          <w:p w14:paraId="314F2D80"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In Group User Interface Testing</w:t>
            </w:r>
          </w:p>
        </w:tc>
        <w:tc>
          <w:tcPr>
            <w:tcW w:w="1060" w:type="dxa"/>
            <w:tcBorders>
              <w:top w:val="nil"/>
              <w:left w:val="nil"/>
              <w:bottom w:val="nil"/>
              <w:right w:val="nil"/>
            </w:tcBorders>
            <w:shd w:val="clear" w:color="auto" w:fill="auto"/>
            <w:noWrap/>
            <w:vAlign w:val="bottom"/>
            <w:hideMark/>
          </w:tcPr>
          <w:p w14:paraId="1EEAC98A"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30427452"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1.2.3, 1.2.4, 1.2.6, 1.2.7</w:t>
            </w:r>
          </w:p>
        </w:tc>
      </w:tr>
      <w:tr w:rsidR="0030751A" w:rsidRPr="0030751A" w14:paraId="2E1F0F69" w14:textId="77777777" w:rsidTr="0030751A">
        <w:trPr>
          <w:trHeight w:val="300"/>
        </w:trPr>
        <w:tc>
          <w:tcPr>
            <w:tcW w:w="662" w:type="dxa"/>
            <w:tcBorders>
              <w:top w:val="nil"/>
              <w:left w:val="nil"/>
              <w:bottom w:val="nil"/>
              <w:right w:val="nil"/>
            </w:tcBorders>
            <w:shd w:val="clear" w:color="auto" w:fill="auto"/>
            <w:noWrap/>
            <w:vAlign w:val="bottom"/>
            <w:hideMark/>
          </w:tcPr>
          <w:p w14:paraId="2E71FB5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1.3.2</w:t>
            </w:r>
          </w:p>
        </w:tc>
        <w:tc>
          <w:tcPr>
            <w:tcW w:w="5460" w:type="dxa"/>
            <w:tcBorders>
              <w:top w:val="nil"/>
              <w:left w:val="nil"/>
              <w:bottom w:val="nil"/>
              <w:right w:val="nil"/>
            </w:tcBorders>
            <w:shd w:val="clear" w:color="auto" w:fill="auto"/>
            <w:noWrap/>
            <w:vAlign w:val="bottom"/>
            <w:hideMark/>
          </w:tcPr>
          <w:p w14:paraId="65C471C1"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Debugging and Suggested Changes From Testing</w:t>
            </w:r>
          </w:p>
        </w:tc>
        <w:tc>
          <w:tcPr>
            <w:tcW w:w="1060" w:type="dxa"/>
            <w:tcBorders>
              <w:top w:val="nil"/>
              <w:left w:val="nil"/>
              <w:bottom w:val="nil"/>
              <w:right w:val="nil"/>
            </w:tcBorders>
            <w:shd w:val="clear" w:color="auto" w:fill="auto"/>
            <w:noWrap/>
            <w:vAlign w:val="bottom"/>
            <w:hideMark/>
          </w:tcPr>
          <w:p w14:paraId="3B915631"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51A47B67"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1.3.1</w:t>
            </w:r>
          </w:p>
        </w:tc>
      </w:tr>
      <w:tr w:rsidR="0030751A" w:rsidRPr="0030751A" w14:paraId="178DF68B" w14:textId="77777777" w:rsidTr="0030751A">
        <w:trPr>
          <w:trHeight w:val="300"/>
        </w:trPr>
        <w:tc>
          <w:tcPr>
            <w:tcW w:w="662" w:type="dxa"/>
            <w:tcBorders>
              <w:top w:val="nil"/>
              <w:left w:val="nil"/>
              <w:bottom w:val="nil"/>
              <w:right w:val="nil"/>
            </w:tcBorders>
            <w:shd w:val="clear" w:color="auto" w:fill="auto"/>
            <w:noWrap/>
            <w:vAlign w:val="bottom"/>
            <w:hideMark/>
          </w:tcPr>
          <w:p w14:paraId="789F05AF" w14:textId="77777777" w:rsidR="0030751A" w:rsidRPr="0030751A" w:rsidRDefault="0030751A" w:rsidP="0030751A">
            <w:pPr>
              <w:spacing w:after="0" w:line="240" w:lineRule="auto"/>
              <w:jc w:val="right"/>
              <w:rPr>
                <w:rFonts w:ascii="Calibri" w:eastAsia="Times New Roman" w:hAnsi="Calibri" w:cs="Calibri"/>
                <w:color w:val="000000"/>
                <w:lang w:eastAsia="en-NZ"/>
              </w:rPr>
            </w:pPr>
            <w:r w:rsidRPr="0030751A">
              <w:rPr>
                <w:rFonts w:ascii="Calibri" w:eastAsia="Times New Roman" w:hAnsi="Calibri" w:cs="Calibri"/>
                <w:color w:val="000000"/>
                <w:lang w:eastAsia="en-NZ"/>
              </w:rPr>
              <w:t>1.4</w:t>
            </w:r>
          </w:p>
        </w:tc>
        <w:tc>
          <w:tcPr>
            <w:tcW w:w="5460" w:type="dxa"/>
            <w:tcBorders>
              <w:top w:val="nil"/>
              <w:left w:val="nil"/>
              <w:bottom w:val="nil"/>
              <w:right w:val="nil"/>
            </w:tcBorders>
            <w:shd w:val="clear" w:color="auto" w:fill="auto"/>
            <w:noWrap/>
            <w:vAlign w:val="bottom"/>
            <w:hideMark/>
          </w:tcPr>
          <w:p w14:paraId="07AA02E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Deployment</w:t>
            </w:r>
          </w:p>
        </w:tc>
        <w:tc>
          <w:tcPr>
            <w:tcW w:w="1060" w:type="dxa"/>
            <w:tcBorders>
              <w:top w:val="nil"/>
              <w:left w:val="nil"/>
              <w:bottom w:val="nil"/>
              <w:right w:val="nil"/>
            </w:tcBorders>
            <w:shd w:val="clear" w:color="auto" w:fill="auto"/>
            <w:noWrap/>
            <w:vAlign w:val="bottom"/>
            <w:hideMark/>
          </w:tcPr>
          <w:p w14:paraId="56DC7B59"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374EBFB"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7A94A9F6" w14:textId="77777777" w:rsidTr="0030751A">
        <w:trPr>
          <w:trHeight w:val="300"/>
        </w:trPr>
        <w:tc>
          <w:tcPr>
            <w:tcW w:w="662" w:type="dxa"/>
            <w:tcBorders>
              <w:top w:val="nil"/>
              <w:left w:val="nil"/>
              <w:bottom w:val="nil"/>
              <w:right w:val="nil"/>
            </w:tcBorders>
            <w:shd w:val="clear" w:color="auto" w:fill="auto"/>
            <w:noWrap/>
            <w:vAlign w:val="bottom"/>
            <w:hideMark/>
          </w:tcPr>
          <w:p w14:paraId="3C37FDB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1.4.1</w:t>
            </w:r>
          </w:p>
        </w:tc>
        <w:tc>
          <w:tcPr>
            <w:tcW w:w="5460" w:type="dxa"/>
            <w:tcBorders>
              <w:top w:val="nil"/>
              <w:left w:val="nil"/>
              <w:bottom w:val="nil"/>
              <w:right w:val="nil"/>
            </w:tcBorders>
            <w:shd w:val="clear" w:color="auto" w:fill="auto"/>
            <w:noWrap/>
            <w:vAlign w:val="bottom"/>
            <w:hideMark/>
          </w:tcPr>
          <w:p w14:paraId="4B0D8A22"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Launch App on Appstore</w:t>
            </w:r>
          </w:p>
        </w:tc>
        <w:tc>
          <w:tcPr>
            <w:tcW w:w="1060" w:type="dxa"/>
            <w:tcBorders>
              <w:top w:val="nil"/>
              <w:left w:val="nil"/>
              <w:bottom w:val="nil"/>
              <w:right w:val="nil"/>
            </w:tcBorders>
            <w:shd w:val="clear" w:color="auto" w:fill="auto"/>
            <w:noWrap/>
            <w:vAlign w:val="bottom"/>
            <w:hideMark/>
          </w:tcPr>
          <w:p w14:paraId="5A670274"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3CD60BEF"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1.2.8, 1.3.2</w:t>
            </w:r>
          </w:p>
        </w:tc>
      </w:tr>
      <w:tr w:rsidR="0030751A" w:rsidRPr="0030751A" w14:paraId="548B9E3B" w14:textId="77777777" w:rsidTr="0030751A">
        <w:trPr>
          <w:trHeight w:val="300"/>
        </w:trPr>
        <w:tc>
          <w:tcPr>
            <w:tcW w:w="662" w:type="dxa"/>
            <w:tcBorders>
              <w:top w:val="nil"/>
              <w:left w:val="nil"/>
              <w:bottom w:val="nil"/>
              <w:right w:val="nil"/>
            </w:tcBorders>
            <w:shd w:val="clear" w:color="auto" w:fill="auto"/>
            <w:noWrap/>
            <w:vAlign w:val="bottom"/>
            <w:hideMark/>
          </w:tcPr>
          <w:p w14:paraId="34492FEA"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1.4.2</w:t>
            </w:r>
          </w:p>
        </w:tc>
        <w:tc>
          <w:tcPr>
            <w:tcW w:w="5460" w:type="dxa"/>
            <w:tcBorders>
              <w:top w:val="nil"/>
              <w:left w:val="nil"/>
              <w:bottom w:val="nil"/>
              <w:right w:val="nil"/>
            </w:tcBorders>
            <w:shd w:val="clear" w:color="auto" w:fill="auto"/>
            <w:noWrap/>
            <w:vAlign w:val="bottom"/>
            <w:hideMark/>
          </w:tcPr>
          <w:p w14:paraId="76BFED0F"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App Launched on AppStore</w:t>
            </w:r>
          </w:p>
        </w:tc>
        <w:tc>
          <w:tcPr>
            <w:tcW w:w="1060" w:type="dxa"/>
            <w:tcBorders>
              <w:top w:val="nil"/>
              <w:left w:val="nil"/>
              <w:bottom w:val="nil"/>
              <w:right w:val="nil"/>
            </w:tcBorders>
            <w:shd w:val="clear" w:color="auto" w:fill="auto"/>
            <w:noWrap/>
            <w:vAlign w:val="bottom"/>
            <w:hideMark/>
          </w:tcPr>
          <w:p w14:paraId="4836825C"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E33CEA6"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3F5BAF54" w14:textId="77777777" w:rsidTr="0030751A">
        <w:trPr>
          <w:trHeight w:val="300"/>
        </w:trPr>
        <w:tc>
          <w:tcPr>
            <w:tcW w:w="662" w:type="dxa"/>
            <w:tcBorders>
              <w:top w:val="nil"/>
              <w:left w:val="nil"/>
              <w:bottom w:val="nil"/>
              <w:right w:val="nil"/>
            </w:tcBorders>
            <w:shd w:val="clear" w:color="auto" w:fill="auto"/>
            <w:noWrap/>
            <w:vAlign w:val="bottom"/>
            <w:hideMark/>
          </w:tcPr>
          <w:p w14:paraId="0B4214E1" w14:textId="77777777" w:rsidR="0030751A" w:rsidRPr="0030751A" w:rsidRDefault="0030751A" w:rsidP="0030751A">
            <w:pPr>
              <w:spacing w:after="0" w:line="240" w:lineRule="auto"/>
              <w:jc w:val="right"/>
              <w:rPr>
                <w:rFonts w:ascii="Calibri" w:eastAsia="Times New Roman" w:hAnsi="Calibri" w:cs="Calibri"/>
                <w:color w:val="000000"/>
                <w:lang w:eastAsia="en-NZ"/>
              </w:rPr>
            </w:pPr>
            <w:r w:rsidRPr="0030751A">
              <w:rPr>
                <w:rFonts w:ascii="Calibri" w:eastAsia="Times New Roman" w:hAnsi="Calibri" w:cs="Calibri"/>
                <w:color w:val="000000"/>
                <w:lang w:eastAsia="en-NZ"/>
              </w:rPr>
              <w:t>1.5</w:t>
            </w:r>
          </w:p>
        </w:tc>
        <w:tc>
          <w:tcPr>
            <w:tcW w:w="5460" w:type="dxa"/>
            <w:tcBorders>
              <w:top w:val="nil"/>
              <w:left w:val="nil"/>
              <w:bottom w:val="nil"/>
              <w:right w:val="nil"/>
            </w:tcBorders>
            <w:shd w:val="clear" w:color="auto" w:fill="auto"/>
            <w:noWrap/>
            <w:vAlign w:val="bottom"/>
            <w:hideMark/>
          </w:tcPr>
          <w:p w14:paraId="0127AE3E"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Maintenance</w:t>
            </w:r>
          </w:p>
        </w:tc>
        <w:tc>
          <w:tcPr>
            <w:tcW w:w="1060" w:type="dxa"/>
            <w:tcBorders>
              <w:top w:val="nil"/>
              <w:left w:val="nil"/>
              <w:bottom w:val="nil"/>
              <w:right w:val="nil"/>
            </w:tcBorders>
            <w:shd w:val="clear" w:color="auto" w:fill="auto"/>
            <w:noWrap/>
            <w:vAlign w:val="bottom"/>
            <w:hideMark/>
          </w:tcPr>
          <w:p w14:paraId="1B3101A2"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42187560"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53D9C1E1" w14:textId="77777777" w:rsidTr="0030751A">
        <w:trPr>
          <w:trHeight w:val="300"/>
        </w:trPr>
        <w:tc>
          <w:tcPr>
            <w:tcW w:w="662" w:type="dxa"/>
            <w:tcBorders>
              <w:top w:val="nil"/>
              <w:left w:val="nil"/>
              <w:bottom w:val="nil"/>
              <w:right w:val="nil"/>
            </w:tcBorders>
            <w:shd w:val="clear" w:color="auto" w:fill="auto"/>
            <w:noWrap/>
            <w:vAlign w:val="bottom"/>
            <w:hideMark/>
          </w:tcPr>
          <w:p w14:paraId="3B61FFFC"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1.5.1</w:t>
            </w:r>
          </w:p>
        </w:tc>
        <w:tc>
          <w:tcPr>
            <w:tcW w:w="5460" w:type="dxa"/>
            <w:tcBorders>
              <w:top w:val="nil"/>
              <w:left w:val="nil"/>
              <w:bottom w:val="nil"/>
              <w:right w:val="nil"/>
            </w:tcBorders>
            <w:shd w:val="clear" w:color="auto" w:fill="auto"/>
            <w:noWrap/>
            <w:vAlign w:val="bottom"/>
            <w:hideMark/>
          </w:tcPr>
          <w:p w14:paraId="39A6318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Identify Requirements for First Update</w:t>
            </w:r>
          </w:p>
        </w:tc>
        <w:tc>
          <w:tcPr>
            <w:tcW w:w="1060" w:type="dxa"/>
            <w:tcBorders>
              <w:top w:val="nil"/>
              <w:left w:val="nil"/>
              <w:bottom w:val="nil"/>
              <w:right w:val="nil"/>
            </w:tcBorders>
            <w:shd w:val="clear" w:color="auto" w:fill="auto"/>
            <w:noWrap/>
            <w:vAlign w:val="bottom"/>
            <w:hideMark/>
          </w:tcPr>
          <w:p w14:paraId="06C22EE0"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28CEFD6"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59281117" w14:textId="77777777" w:rsidTr="0030751A">
        <w:trPr>
          <w:trHeight w:val="300"/>
        </w:trPr>
        <w:tc>
          <w:tcPr>
            <w:tcW w:w="662" w:type="dxa"/>
            <w:tcBorders>
              <w:top w:val="nil"/>
              <w:left w:val="nil"/>
              <w:bottom w:val="nil"/>
              <w:right w:val="nil"/>
            </w:tcBorders>
            <w:shd w:val="clear" w:color="auto" w:fill="auto"/>
            <w:noWrap/>
            <w:vAlign w:val="bottom"/>
            <w:hideMark/>
          </w:tcPr>
          <w:p w14:paraId="63EFA61C"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1.5.2</w:t>
            </w:r>
          </w:p>
        </w:tc>
        <w:tc>
          <w:tcPr>
            <w:tcW w:w="5460" w:type="dxa"/>
            <w:tcBorders>
              <w:top w:val="nil"/>
              <w:left w:val="nil"/>
              <w:bottom w:val="nil"/>
              <w:right w:val="nil"/>
            </w:tcBorders>
            <w:shd w:val="clear" w:color="auto" w:fill="auto"/>
            <w:noWrap/>
            <w:vAlign w:val="bottom"/>
            <w:hideMark/>
          </w:tcPr>
          <w:p w14:paraId="7BC4640C"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Implement Extended Functionality</w:t>
            </w:r>
          </w:p>
        </w:tc>
        <w:tc>
          <w:tcPr>
            <w:tcW w:w="1060" w:type="dxa"/>
            <w:tcBorders>
              <w:top w:val="nil"/>
              <w:left w:val="nil"/>
              <w:bottom w:val="nil"/>
              <w:right w:val="nil"/>
            </w:tcBorders>
            <w:shd w:val="clear" w:color="auto" w:fill="auto"/>
            <w:noWrap/>
            <w:vAlign w:val="bottom"/>
            <w:hideMark/>
          </w:tcPr>
          <w:p w14:paraId="5F8DD73C"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5F87006C"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4970001A" w14:textId="77777777" w:rsidTr="0030751A">
        <w:trPr>
          <w:trHeight w:val="300"/>
        </w:trPr>
        <w:tc>
          <w:tcPr>
            <w:tcW w:w="662" w:type="dxa"/>
            <w:tcBorders>
              <w:top w:val="nil"/>
              <w:left w:val="nil"/>
              <w:bottom w:val="nil"/>
              <w:right w:val="nil"/>
            </w:tcBorders>
            <w:shd w:val="clear" w:color="auto" w:fill="auto"/>
            <w:noWrap/>
            <w:vAlign w:val="bottom"/>
            <w:hideMark/>
          </w:tcPr>
          <w:p w14:paraId="712481BC"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1.5.3</w:t>
            </w:r>
          </w:p>
        </w:tc>
        <w:tc>
          <w:tcPr>
            <w:tcW w:w="5460" w:type="dxa"/>
            <w:tcBorders>
              <w:top w:val="nil"/>
              <w:left w:val="nil"/>
              <w:bottom w:val="nil"/>
              <w:right w:val="nil"/>
            </w:tcBorders>
            <w:shd w:val="clear" w:color="auto" w:fill="auto"/>
            <w:noWrap/>
            <w:vAlign w:val="bottom"/>
            <w:hideMark/>
          </w:tcPr>
          <w:p w14:paraId="2091F618"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Implement Patches/ Bug Fixes</w:t>
            </w:r>
          </w:p>
        </w:tc>
        <w:tc>
          <w:tcPr>
            <w:tcW w:w="1060" w:type="dxa"/>
            <w:tcBorders>
              <w:top w:val="nil"/>
              <w:left w:val="nil"/>
              <w:bottom w:val="nil"/>
              <w:right w:val="nil"/>
            </w:tcBorders>
            <w:shd w:val="clear" w:color="auto" w:fill="auto"/>
            <w:noWrap/>
            <w:vAlign w:val="bottom"/>
            <w:hideMark/>
          </w:tcPr>
          <w:p w14:paraId="6B4F8DBD"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5FD81F8"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48620C6B" w14:textId="77777777" w:rsidTr="0030751A">
        <w:trPr>
          <w:trHeight w:val="300"/>
        </w:trPr>
        <w:tc>
          <w:tcPr>
            <w:tcW w:w="662" w:type="dxa"/>
            <w:tcBorders>
              <w:top w:val="nil"/>
              <w:left w:val="nil"/>
              <w:bottom w:val="nil"/>
              <w:right w:val="nil"/>
            </w:tcBorders>
            <w:shd w:val="clear" w:color="auto" w:fill="auto"/>
            <w:noWrap/>
            <w:vAlign w:val="bottom"/>
            <w:hideMark/>
          </w:tcPr>
          <w:p w14:paraId="68C0CCB2"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1.5.4</w:t>
            </w:r>
          </w:p>
        </w:tc>
        <w:tc>
          <w:tcPr>
            <w:tcW w:w="5460" w:type="dxa"/>
            <w:tcBorders>
              <w:top w:val="nil"/>
              <w:left w:val="nil"/>
              <w:bottom w:val="nil"/>
              <w:right w:val="nil"/>
            </w:tcBorders>
            <w:shd w:val="clear" w:color="auto" w:fill="auto"/>
            <w:noWrap/>
            <w:vAlign w:val="bottom"/>
            <w:hideMark/>
          </w:tcPr>
          <w:p w14:paraId="4779AE0B"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Test updated App Before Launch</w:t>
            </w:r>
          </w:p>
        </w:tc>
        <w:tc>
          <w:tcPr>
            <w:tcW w:w="1060" w:type="dxa"/>
            <w:tcBorders>
              <w:top w:val="nil"/>
              <w:left w:val="nil"/>
              <w:bottom w:val="nil"/>
              <w:right w:val="nil"/>
            </w:tcBorders>
            <w:shd w:val="clear" w:color="auto" w:fill="auto"/>
            <w:noWrap/>
            <w:vAlign w:val="bottom"/>
            <w:hideMark/>
          </w:tcPr>
          <w:p w14:paraId="3E3D4EA1"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50FE5725"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3D5EC6CC" w14:textId="77777777" w:rsidTr="0030751A">
        <w:trPr>
          <w:trHeight w:val="300"/>
        </w:trPr>
        <w:tc>
          <w:tcPr>
            <w:tcW w:w="662" w:type="dxa"/>
            <w:tcBorders>
              <w:top w:val="nil"/>
              <w:left w:val="nil"/>
              <w:bottom w:val="nil"/>
              <w:right w:val="nil"/>
            </w:tcBorders>
            <w:shd w:val="clear" w:color="auto" w:fill="auto"/>
            <w:noWrap/>
            <w:vAlign w:val="bottom"/>
            <w:hideMark/>
          </w:tcPr>
          <w:p w14:paraId="748346E0"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1.5.5</w:t>
            </w:r>
          </w:p>
        </w:tc>
        <w:tc>
          <w:tcPr>
            <w:tcW w:w="5460" w:type="dxa"/>
            <w:tcBorders>
              <w:top w:val="nil"/>
              <w:left w:val="nil"/>
              <w:bottom w:val="nil"/>
              <w:right w:val="nil"/>
            </w:tcBorders>
            <w:shd w:val="clear" w:color="auto" w:fill="auto"/>
            <w:noWrap/>
            <w:vAlign w:val="bottom"/>
            <w:hideMark/>
          </w:tcPr>
          <w:p w14:paraId="6B42EFB1"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Update App on App Store</w:t>
            </w:r>
          </w:p>
        </w:tc>
        <w:tc>
          <w:tcPr>
            <w:tcW w:w="1060" w:type="dxa"/>
            <w:tcBorders>
              <w:top w:val="nil"/>
              <w:left w:val="nil"/>
              <w:bottom w:val="nil"/>
              <w:right w:val="nil"/>
            </w:tcBorders>
            <w:shd w:val="clear" w:color="auto" w:fill="auto"/>
            <w:noWrap/>
            <w:vAlign w:val="bottom"/>
            <w:hideMark/>
          </w:tcPr>
          <w:p w14:paraId="6D3333A9"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051CE28"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0FD801BB" w14:textId="77777777" w:rsidTr="0030751A">
        <w:trPr>
          <w:trHeight w:val="300"/>
        </w:trPr>
        <w:tc>
          <w:tcPr>
            <w:tcW w:w="662" w:type="dxa"/>
            <w:tcBorders>
              <w:top w:val="nil"/>
              <w:left w:val="nil"/>
              <w:bottom w:val="nil"/>
              <w:right w:val="nil"/>
            </w:tcBorders>
            <w:shd w:val="clear" w:color="auto" w:fill="auto"/>
            <w:noWrap/>
            <w:vAlign w:val="bottom"/>
            <w:hideMark/>
          </w:tcPr>
          <w:p w14:paraId="77FD5A05" w14:textId="77777777" w:rsidR="0030751A" w:rsidRPr="0030751A" w:rsidRDefault="0030751A" w:rsidP="0030751A">
            <w:pPr>
              <w:spacing w:after="0" w:line="240" w:lineRule="auto"/>
              <w:jc w:val="right"/>
              <w:rPr>
                <w:rFonts w:ascii="Calibri" w:eastAsia="Times New Roman" w:hAnsi="Calibri" w:cs="Calibri"/>
                <w:color w:val="000000"/>
                <w:lang w:eastAsia="en-NZ"/>
              </w:rPr>
            </w:pPr>
            <w:r w:rsidRPr="0030751A">
              <w:rPr>
                <w:rFonts w:ascii="Calibri" w:eastAsia="Times New Roman" w:hAnsi="Calibri" w:cs="Calibri"/>
                <w:color w:val="000000"/>
                <w:lang w:eastAsia="en-NZ"/>
              </w:rPr>
              <w:t>1.6</w:t>
            </w:r>
          </w:p>
        </w:tc>
        <w:tc>
          <w:tcPr>
            <w:tcW w:w="5460" w:type="dxa"/>
            <w:tcBorders>
              <w:top w:val="nil"/>
              <w:left w:val="nil"/>
              <w:bottom w:val="nil"/>
              <w:right w:val="nil"/>
            </w:tcBorders>
            <w:shd w:val="clear" w:color="auto" w:fill="auto"/>
            <w:noWrap/>
            <w:vAlign w:val="bottom"/>
            <w:hideMark/>
          </w:tcPr>
          <w:p w14:paraId="4D7370D2"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Training</w:t>
            </w:r>
          </w:p>
        </w:tc>
        <w:tc>
          <w:tcPr>
            <w:tcW w:w="1060" w:type="dxa"/>
            <w:tcBorders>
              <w:top w:val="nil"/>
              <w:left w:val="nil"/>
              <w:bottom w:val="nil"/>
              <w:right w:val="nil"/>
            </w:tcBorders>
            <w:shd w:val="clear" w:color="auto" w:fill="auto"/>
            <w:noWrap/>
            <w:vAlign w:val="bottom"/>
            <w:hideMark/>
          </w:tcPr>
          <w:p w14:paraId="58707B2B"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E320433"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6B528D7F" w14:textId="77777777" w:rsidTr="0030751A">
        <w:trPr>
          <w:trHeight w:val="300"/>
        </w:trPr>
        <w:tc>
          <w:tcPr>
            <w:tcW w:w="662" w:type="dxa"/>
            <w:tcBorders>
              <w:top w:val="nil"/>
              <w:left w:val="nil"/>
              <w:bottom w:val="nil"/>
              <w:right w:val="nil"/>
            </w:tcBorders>
            <w:shd w:val="clear" w:color="auto" w:fill="auto"/>
            <w:noWrap/>
            <w:vAlign w:val="bottom"/>
            <w:hideMark/>
          </w:tcPr>
          <w:p w14:paraId="6CC7174E"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1.6.1</w:t>
            </w:r>
          </w:p>
        </w:tc>
        <w:tc>
          <w:tcPr>
            <w:tcW w:w="5460" w:type="dxa"/>
            <w:tcBorders>
              <w:top w:val="nil"/>
              <w:left w:val="nil"/>
              <w:bottom w:val="nil"/>
              <w:right w:val="nil"/>
            </w:tcBorders>
            <w:shd w:val="clear" w:color="auto" w:fill="auto"/>
            <w:noWrap/>
            <w:vAlign w:val="bottom"/>
            <w:hideMark/>
          </w:tcPr>
          <w:p w14:paraId="2CD60A44"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Learning Swift - User Interface Design</w:t>
            </w:r>
          </w:p>
        </w:tc>
        <w:tc>
          <w:tcPr>
            <w:tcW w:w="1060" w:type="dxa"/>
            <w:tcBorders>
              <w:top w:val="nil"/>
              <w:left w:val="nil"/>
              <w:bottom w:val="nil"/>
              <w:right w:val="nil"/>
            </w:tcBorders>
            <w:shd w:val="clear" w:color="auto" w:fill="auto"/>
            <w:noWrap/>
            <w:vAlign w:val="bottom"/>
            <w:hideMark/>
          </w:tcPr>
          <w:p w14:paraId="51380BE9"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6E2DBA57"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r w:rsidR="0030751A" w:rsidRPr="0030751A" w14:paraId="20630D3D" w14:textId="77777777" w:rsidTr="0030751A">
        <w:trPr>
          <w:trHeight w:val="300"/>
        </w:trPr>
        <w:tc>
          <w:tcPr>
            <w:tcW w:w="662" w:type="dxa"/>
            <w:tcBorders>
              <w:top w:val="nil"/>
              <w:left w:val="nil"/>
              <w:bottom w:val="nil"/>
              <w:right w:val="nil"/>
            </w:tcBorders>
            <w:shd w:val="clear" w:color="auto" w:fill="auto"/>
            <w:noWrap/>
            <w:vAlign w:val="bottom"/>
            <w:hideMark/>
          </w:tcPr>
          <w:p w14:paraId="590B1E92"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1.6.2</w:t>
            </w:r>
          </w:p>
        </w:tc>
        <w:tc>
          <w:tcPr>
            <w:tcW w:w="5460" w:type="dxa"/>
            <w:tcBorders>
              <w:top w:val="nil"/>
              <w:left w:val="nil"/>
              <w:bottom w:val="nil"/>
              <w:right w:val="nil"/>
            </w:tcBorders>
            <w:shd w:val="clear" w:color="auto" w:fill="auto"/>
            <w:noWrap/>
            <w:vAlign w:val="bottom"/>
            <w:hideMark/>
          </w:tcPr>
          <w:p w14:paraId="1AA0B45D" w14:textId="77777777" w:rsidR="0030751A" w:rsidRPr="0030751A" w:rsidRDefault="0030751A" w:rsidP="0030751A">
            <w:pPr>
              <w:spacing w:after="0" w:line="240" w:lineRule="auto"/>
              <w:rPr>
                <w:rFonts w:ascii="Calibri" w:eastAsia="Times New Roman" w:hAnsi="Calibri" w:cs="Calibri"/>
                <w:color w:val="000000"/>
                <w:lang w:eastAsia="en-NZ"/>
              </w:rPr>
            </w:pPr>
            <w:r w:rsidRPr="0030751A">
              <w:rPr>
                <w:rFonts w:ascii="Calibri" w:eastAsia="Times New Roman" w:hAnsi="Calibri" w:cs="Calibri"/>
                <w:color w:val="000000"/>
                <w:lang w:eastAsia="en-NZ"/>
              </w:rPr>
              <w:t>Learning C++ - Basic Coding</w:t>
            </w:r>
          </w:p>
        </w:tc>
        <w:tc>
          <w:tcPr>
            <w:tcW w:w="1060" w:type="dxa"/>
            <w:tcBorders>
              <w:top w:val="nil"/>
              <w:left w:val="nil"/>
              <w:bottom w:val="nil"/>
              <w:right w:val="nil"/>
            </w:tcBorders>
            <w:shd w:val="clear" w:color="auto" w:fill="auto"/>
            <w:noWrap/>
            <w:vAlign w:val="bottom"/>
            <w:hideMark/>
          </w:tcPr>
          <w:p w14:paraId="2A31B661" w14:textId="77777777" w:rsidR="0030751A" w:rsidRPr="0030751A" w:rsidRDefault="0030751A" w:rsidP="0030751A">
            <w:pPr>
              <w:spacing w:after="0" w:line="240" w:lineRule="auto"/>
              <w:jc w:val="right"/>
              <w:rPr>
                <w:rFonts w:ascii="Calibri" w:eastAsia="Times New Roman" w:hAnsi="Calibri" w:cs="Calibri"/>
                <w:color w:val="000000"/>
                <w:lang w:eastAsia="en-NZ"/>
              </w:rPr>
            </w:pPr>
          </w:p>
        </w:tc>
        <w:tc>
          <w:tcPr>
            <w:tcW w:w="2200" w:type="dxa"/>
            <w:tcBorders>
              <w:top w:val="nil"/>
              <w:left w:val="nil"/>
              <w:bottom w:val="nil"/>
              <w:right w:val="nil"/>
            </w:tcBorders>
            <w:shd w:val="clear" w:color="auto" w:fill="auto"/>
            <w:noWrap/>
            <w:vAlign w:val="bottom"/>
            <w:hideMark/>
          </w:tcPr>
          <w:p w14:paraId="502E6EF2" w14:textId="77777777" w:rsidR="0030751A" w:rsidRPr="0030751A" w:rsidRDefault="0030751A" w:rsidP="0030751A">
            <w:pPr>
              <w:spacing w:after="0" w:line="240" w:lineRule="auto"/>
              <w:rPr>
                <w:rFonts w:ascii="Times New Roman" w:eastAsia="Times New Roman" w:hAnsi="Times New Roman" w:cs="Times New Roman"/>
                <w:sz w:val="20"/>
                <w:szCs w:val="20"/>
                <w:lang w:eastAsia="en-NZ"/>
              </w:rPr>
            </w:pPr>
          </w:p>
        </w:tc>
      </w:tr>
    </w:tbl>
    <w:p w14:paraId="611FE552" w14:textId="77777777" w:rsidR="0030751A" w:rsidRDefault="0030751A" w:rsidP="00644CA1">
      <w:pPr>
        <w:spacing w:before="360" w:after="360" w:line="240" w:lineRule="auto"/>
        <w:rPr>
          <w:rFonts w:eastAsia="Times New Roman" w:cs="Times New Roman"/>
          <w:color w:val="000000"/>
          <w:sz w:val="24"/>
          <w:szCs w:val="24"/>
          <w:lang w:eastAsia="en-NZ"/>
        </w:rPr>
      </w:pPr>
    </w:p>
    <w:p w14:paraId="59ED3B21" w14:textId="77777777" w:rsidR="0030751A" w:rsidRDefault="0030751A" w:rsidP="00644CA1">
      <w:pPr>
        <w:spacing w:before="360" w:after="360" w:line="240" w:lineRule="auto"/>
        <w:rPr>
          <w:rFonts w:eastAsia="Times New Roman" w:cs="Times New Roman"/>
          <w:color w:val="000000"/>
          <w:sz w:val="24"/>
          <w:szCs w:val="24"/>
          <w:lang w:eastAsia="en-NZ"/>
        </w:rPr>
      </w:pPr>
    </w:p>
    <w:p w14:paraId="5CAE251F" w14:textId="77777777" w:rsidR="0030751A" w:rsidRDefault="0030751A" w:rsidP="00644CA1">
      <w:pPr>
        <w:spacing w:before="360" w:after="360" w:line="240" w:lineRule="auto"/>
        <w:rPr>
          <w:rFonts w:eastAsia="Times New Roman" w:cs="Times New Roman"/>
          <w:color w:val="000000"/>
          <w:sz w:val="24"/>
          <w:szCs w:val="24"/>
          <w:lang w:eastAsia="en-NZ"/>
        </w:rPr>
      </w:pPr>
    </w:p>
    <w:p w14:paraId="7CE7095E" w14:textId="77777777" w:rsidR="0030751A" w:rsidRDefault="0030751A" w:rsidP="00644CA1">
      <w:pPr>
        <w:spacing w:before="360" w:after="360" w:line="240" w:lineRule="auto"/>
        <w:rPr>
          <w:rFonts w:eastAsia="Times New Roman" w:cs="Times New Roman"/>
          <w:color w:val="000000"/>
          <w:sz w:val="24"/>
          <w:szCs w:val="24"/>
          <w:lang w:eastAsia="en-NZ"/>
        </w:rPr>
      </w:pPr>
    </w:p>
    <w:p w14:paraId="3BF0F22B" w14:textId="1FD30156" w:rsidR="00644CA1" w:rsidRPr="001B764A" w:rsidRDefault="00644CA1" w:rsidP="00644CA1">
      <w:pPr>
        <w:spacing w:before="360" w:after="360" w:line="240" w:lineRule="auto"/>
        <w:rPr>
          <w:rFonts w:eastAsia="Times New Roman" w:cs="Times New Roman"/>
          <w:color w:val="000000"/>
          <w:sz w:val="24"/>
          <w:szCs w:val="24"/>
          <w:lang w:eastAsia="en-NZ"/>
        </w:rPr>
      </w:pPr>
      <w:r w:rsidRPr="00644CA1">
        <w:rPr>
          <w:rFonts w:eastAsia="Times New Roman" w:cs="Times New Roman"/>
          <w:color w:val="000000"/>
          <w:sz w:val="24"/>
          <w:szCs w:val="24"/>
          <w:lang w:eastAsia="en-NZ"/>
        </w:rPr>
        <w:t>Total estimation of man hours: 256</w:t>
      </w:r>
    </w:p>
    <w:p w14:paraId="2587244E" w14:textId="77777777" w:rsidR="00E43D52" w:rsidRPr="001B764A" w:rsidRDefault="00E43D52" w:rsidP="00644CA1">
      <w:pPr>
        <w:spacing w:before="360" w:after="360" w:line="240" w:lineRule="auto"/>
        <w:rPr>
          <w:rFonts w:eastAsia="Times New Roman" w:cs="Times New Roman"/>
          <w:color w:val="000000"/>
          <w:sz w:val="24"/>
          <w:szCs w:val="24"/>
          <w:lang w:eastAsia="en-NZ"/>
        </w:rPr>
      </w:pPr>
    </w:p>
    <w:p w14:paraId="4C887F27" w14:textId="77777777" w:rsidR="00E43D52" w:rsidRPr="001B764A" w:rsidRDefault="00E43D52"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The deliverables provide will be as follows:</w:t>
      </w:r>
    </w:p>
    <w:p w14:paraId="2B82EB90" w14:textId="77777777" w:rsidR="00E43D52" w:rsidRPr="001B764A" w:rsidRDefault="00E43D52"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This report</w:t>
      </w:r>
    </w:p>
    <w:p w14:paraId="5893B878" w14:textId="77777777" w:rsidR="00E43D52" w:rsidRPr="001B764A" w:rsidRDefault="00E43D52" w:rsidP="00644CA1">
      <w:pPr>
        <w:spacing w:before="360" w:after="360" w:line="240" w:lineRule="auto"/>
        <w:rPr>
          <w:rFonts w:eastAsia="Times New Roman" w:cs="Times New Roman"/>
          <w:color w:val="000000"/>
          <w:sz w:val="24"/>
          <w:szCs w:val="24"/>
          <w:lang w:eastAsia="en-NZ"/>
        </w:rPr>
      </w:pPr>
      <w:r w:rsidRPr="001B764A">
        <w:rPr>
          <w:rFonts w:eastAsia="Times New Roman" w:cs="Times New Roman"/>
          <w:color w:val="000000"/>
          <w:sz w:val="24"/>
          <w:szCs w:val="24"/>
          <w:lang w:eastAsia="en-NZ"/>
        </w:rPr>
        <w:t>Finished version ready for App store</w:t>
      </w:r>
    </w:p>
    <w:p w14:paraId="3618C689" w14:textId="77777777" w:rsidR="00E43D52" w:rsidRPr="00644CA1" w:rsidRDefault="00E43D52" w:rsidP="00644CA1">
      <w:pPr>
        <w:spacing w:before="360" w:after="360" w:line="240" w:lineRule="auto"/>
        <w:rPr>
          <w:rFonts w:eastAsia="Times New Roman" w:cs="Times New Roman"/>
          <w:color w:val="000000"/>
          <w:sz w:val="24"/>
          <w:szCs w:val="24"/>
          <w:lang w:eastAsia="en-NZ"/>
        </w:rPr>
      </w:pPr>
    </w:p>
    <w:p w14:paraId="6F8541AB" w14:textId="77777777" w:rsidR="00FE3D2C" w:rsidRPr="001B764A" w:rsidRDefault="00FE3D2C" w:rsidP="00FE3D2C"/>
    <w:p w14:paraId="66353D65" w14:textId="77777777" w:rsidR="00FE3D2C" w:rsidRDefault="00FE3D2C" w:rsidP="00FE3D2C"/>
    <w:p w14:paraId="23814AB2" w14:textId="77777777" w:rsidR="00E43D52" w:rsidRDefault="00E43D52">
      <w:r>
        <w:br w:type="page"/>
      </w:r>
    </w:p>
    <w:p w14:paraId="321B63EF" w14:textId="77777777" w:rsidR="00FE3D2C" w:rsidRDefault="00FE3D2C" w:rsidP="00FE3D2C">
      <w:pPr>
        <w:pStyle w:val="Heading1"/>
      </w:pPr>
      <w:bookmarkStart w:id="7" w:name="_Toc477178163"/>
      <w:r>
        <w:lastRenderedPageBreak/>
        <w:t>Risk Analysis</w:t>
      </w:r>
      <w:bookmarkEnd w:id="7"/>
    </w:p>
    <w:p w14:paraId="5FD5966C" w14:textId="77777777" w:rsidR="001C4205" w:rsidRDefault="001C4205" w:rsidP="001C4205"/>
    <w:tbl>
      <w:tblPr>
        <w:tblStyle w:val="TableGrid"/>
        <w:tblW w:w="0" w:type="auto"/>
        <w:tblLook w:val="04A0" w:firstRow="1" w:lastRow="0" w:firstColumn="1" w:lastColumn="0" w:noHBand="0" w:noVBand="1"/>
      </w:tblPr>
      <w:tblGrid>
        <w:gridCol w:w="2254"/>
        <w:gridCol w:w="760"/>
        <w:gridCol w:w="2254"/>
        <w:gridCol w:w="2254"/>
      </w:tblGrid>
      <w:tr w:rsidR="00631232" w14:paraId="5570B809" w14:textId="77777777" w:rsidTr="00DD7A9A">
        <w:tc>
          <w:tcPr>
            <w:tcW w:w="2254" w:type="dxa"/>
          </w:tcPr>
          <w:p w14:paraId="6D32C265" w14:textId="0B03A122" w:rsidR="00631232" w:rsidRDefault="00631232" w:rsidP="001C4205">
            <w:r>
              <w:t>Risk</w:t>
            </w:r>
          </w:p>
        </w:tc>
        <w:tc>
          <w:tcPr>
            <w:tcW w:w="760" w:type="dxa"/>
          </w:tcPr>
          <w:p w14:paraId="4F5880CC" w14:textId="07FC72C0" w:rsidR="00631232" w:rsidRDefault="00631232" w:rsidP="001C4205">
            <w:r>
              <w:t>Type</w:t>
            </w:r>
          </w:p>
        </w:tc>
        <w:tc>
          <w:tcPr>
            <w:tcW w:w="2254" w:type="dxa"/>
          </w:tcPr>
          <w:p w14:paraId="1151DF5D" w14:textId="011E3053" w:rsidR="00631232" w:rsidRDefault="00631232" w:rsidP="001C4205">
            <w:r>
              <w:t>Description</w:t>
            </w:r>
          </w:p>
        </w:tc>
        <w:tc>
          <w:tcPr>
            <w:tcW w:w="2254" w:type="dxa"/>
          </w:tcPr>
          <w:p w14:paraId="0CF2B0AE" w14:textId="2CED2887" w:rsidR="00631232" w:rsidRDefault="00631232" w:rsidP="001C4205">
            <w:r>
              <w:t>Monitoring</w:t>
            </w:r>
          </w:p>
        </w:tc>
      </w:tr>
      <w:tr w:rsidR="00631232" w14:paraId="2FAF0A42" w14:textId="77777777" w:rsidTr="00DD7A9A">
        <w:tc>
          <w:tcPr>
            <w:tcW w:w="2254" w:type="dxa"/>
          </w:tcPr>
          <w:p w14:paraId="60510D48" w14:textId="67977ABF" w:rsidR="00631232" w:rsidRDefault="00631232" w:rsidP="001C4205">
            <w:r>
              <w:t>The ease of joining Swift and C++ is more difficult than expected.</w:t>
            </w:r>
          </w:p>
        </w:tc>
        <w:tc>
          <w:tcPr>
            <w:tcW w:w="760" w:type="dxa"/>
          </w:tcPr>
          <w:p w14:paraId="20775F18" w14:textId="77777777" w:rsidR="00631232" w:rsidRDefault="00631232" w:rsidP="001C4205"/>
        </w:tc>
        <w:tc>
          <w:tcPr>
            <w:tcW w:w="2254" w:type="dxa"/>
          </w:tcPr>
          <w:p w14:paraId="1E87F0B1" w14:textId="5D38999E" w:rsidR="00631232" w:rsidRDefault="00631232" w:rsidP="001C4205">
            <w:r>
              <w:t>This is something no one in the group has done before</w:t>
            </w:r>
          </w:p>
        </w:tc>
        <w:tc>
          <w:tcPr>
            <w:tcW w:w="2254" w:type="dxa"/>
          </w:tcPr>
          <w:p w14:paraId="60296907" w14:textId="77777777" w:rsidR="00631232" w:rsidRDefault="00631232" w:rsidP="001C4205"/>
        </w:tc>
      </w:tr>
      <w:tr w:rsidR="00631232" w14:paraId="6F666B01" w14:textId="77777777" w:rsidTr="00DD7A9A">
        <w:tc>
          <w:tcPr>
            <w:tcW w:w="2254" w:type="dxa"/>
          </w:tcPr>
          <w:p w14:paraId="69296236" w14:textId="1DD94EB4" w:rsidR="00631232" w:rsidRDefault="00631232" w:rsidP="001C4205">
            <w:r>
              <w:t>Percy ill or unavailable at a critical time during development</w:t>
            </w:r>
          </w:p>
        </w:tc>
        <w:tc>
          <w:tcPr>
            <w:tcW w:w="760" w:type="dxa"/>
          </w:tcPr>
          <w:p w14:paraId="73A9A275" w14:textId="77777777" w:rsidR="00631232" w:rsidRDefault="00631232" w:rsidP="001C4205"/>
        </w:tc>
        <w:tc>
          <w:tcPr>
            <w:tcW w:w="2254" w:type="dxa"/>
          </w:tcPr>
          <w:p w14:paraId="4DCA5179" w14:textId="77777777" w:rsidR="00631232" w:rsidRDefault="00631232" w:rsidP="001C4205"/>
        </w:tc>
        <w:tc>
          <w:tcPr>
            <w:tcW w:w="2254" w:type="dxa"/>
          </w:tcPr>
          <w:p w14:paraId="65A4693E" w14:textId="77777777" w:rsidR="00631232" w:rsidRDefault="00631232" w:rsidP="001C4205"/>
        </w:tc>
      </w:tr>
      <w:tr w:rsidR="00631232" w14:paraId="15CBD54D" w14:textId="77777777" w:rsidTr="00DD7A9A">
        <w:tc>
          <w:tcPr>
            <w:tcW w:w="2254" w:type="dxa"/>
          </w:tcPr>
          <w:p w14:paraId="4723EC64" w14:textId="138719E0" w:rsidR="00631232" w:rsidRDefault="00631232" w:rsidP="001C4205">
            <w:r>
              <w:t>Changes to requirements changed dramatically</w:t>
            </w:r>
          </w:p>
        </w:tc>
        <w:tc>
          <w:tcPr>
            <w:tcW w:w="760" w:type="dxa"/>
          </w:tcPr>
          <w:p w14:paraId="483088E0" w14:textId="77777777" w:rsidR="00631232" w:rsidRDefault="00631232" w:rsidP="001C4205"/>
        </w:tc>
        <w:tc>
          <w:tcPr>
            <w:tcW w:w="2254" w:type="dxa"/>
          </w:tcPr>
          <w:p w14:paraId="08FFDD55" w14:textId="77777777" w:rsidR="00631232" w:rsidRDefault="00631232" w:rsidP="001C4205"/>
        </w:tc>
        <w:tc>
          <w:tcPr>
            <w:tcW w:w="2254" w:type="dxa"/>
          </w:tcPr>
          <w:p w14:paraId="5ADAC531" w14:textId="77777777" w:rsidR="00631232" w:rsidRDefault="00631232" w:rsidP="001C4205"/>
        </w:tc>
      </w:tr>
      <w:tr w:rsidR="00631232" w14:paraId="08DEAA8A" w14:textId="77777777" w:rsidTr="00DD7A9A">
        <w:tc>
          <w:tcPr>
            <w:tcW w:w="2254" w:type="dxa"/>
          </w:tcPr>
          <w:p w14:paraId="47C29F0C" w14:textId="1893BD55" w:rsidR="00631232" w:rsidRDefault="00631232" w:rsidP="001C4205">
            <w:r>
              <w:t>The time required to develop the software is underestimated</w:t>
            </w:r>
          </w:p>
        </w:tc>
        <w:tc>
          <w:tcPr>
            <w:tcW w:w="760" w:type="dxa"/>
          </w:tcPr>
          <w:p w14:paraId="105C726B" w14:textId="77777777" w:rsidR="00631232" w:rsidRDefault="00631232" w:rsidP="001C4205"/>
        </w:tc>
        <w:tc>
          <w:tcPr>
            <w:tcW w:w="2254" w:type="dxa"/>
          </w:tcPr>
          <w:p w14:paraId="459E2B4B" w14:textId="77777777" w:rsidR="00631232" w:rsidRDefault="00631232" w:rsidP="001C4205"/>
        </w:tc>
        <w:tc>
          <w:tcPr>
            <w:tcW w:w="2254" w:type="dxa"/>
          </w:tcPr>
          <w:p w14:paraId="5FEFAD77" w14:textId="77777777" w:rsidR="00631232" w:rsidRDefault="00631232" w:rsidP="001C4205"/>
        </w:tc>
      </w:tr>
      <w:tr w:rsidR="00631232" w14:paraId="654A2EFC" w14:textId="77777777" w:rsidTr="00DD7A9A">
        <w:tc>
          <w:tcPr>
            <w:tcW w:w="2254" w:type="dxa"/>
          </w:tcPr>
          <w:p w14:paraId="7DE609A6" w14:textId="4D6DDAFF" w:rsidR="00631232" w:rsidRDefault="00631232" w:rsidP="001C4205">
            <w:r>
              <w:t>A new version of the iPhone is released for which we haven’t tested on.</w:t>
            </w:r>
          </w:p>
        </w:tc>
        <w:tc>
          <w:tcPr>
            <w:tcW w:w="760" w:type="dxa"/>
          </w:tcPr>
          <w:p w14:paraId="7D0D3098" w14:textId="77777777" w:rsidR="00631232" w:rsidRDefault="00631232" w:rsidP="001C4205"/>
        </w:tc>
        <w:tc>
          <w:tcPr>
            <w:tcW w:w="2254" w:type="dxa"/>
          </w:tcPr>
          <w:p w14:paraId="7E0E2AD4" w14:textId="7C23D773" w:rsidR="00631232" w:rsidRDefault="00DD7A9A" w:rsidP="001C4205">
            <w:r>
              <w:t>Also released in september 2017</w:t>
            </w:r>
          </w:p>
        </w:tc>
        <w:tc>
          <w:tcPr>
            <w:tcW w:w="2254" w:type="dxa"/>
          </w:tcPr>
          <w:p w14:paraId="008E11B6" w14:textId="060D5C14" w:rsidR="00631232" w:rsidRDefault="00DD7A9A" w:rsidP="001C4205">
            <w:r>
              <w:t>Xcode update in july /september with iPhone 8 simulator.</w:t>
            </w:r>
          </w:p>
        </w:tc>
      </w:tr>
      <w:tr w:rsidR="00631232" w14:paraId="294D3B61" w14:textId="77777777" w:rsidTr="00DD7A9A">
        <w:tc>
          <w:tcPr>
            <w:tcW w:w="2254" w:type="dxa"/>
          </w:tcPr>
          <w:p w14:paraId="10028445" w14:textId="0B402032" w:rsidR="00631232" w:rsidRDefault="00631232" w:rsidP="001C4205">
            <w:r>
              <w:t>A new version of iOS is released.</w:t>
            </w:r>
          </w:p>
        </w:tc>
        <w:tc>
          <w:tcPr>
            <w:tcW w:w="760" w:type="dxa"/>
          </w:tcPr>
          <w:p w14:paraId="4B9915D8" w14:textId="77777777" w:rsidR="00631232" w:rsidRDefault="00631232" w:rsidP="001C4205"/>
        </w:tc>
        <w:tc>
          <w:tcPr>
            <w:tcW w:w="2254" w:type="dxa"/>
          </w:tcPr>
          <w:p w14:paraId="4AE7E3F2" w14:textId="11FAE9F3" w:rsidR="00631232" w:rsidRDefault="00DD7A9A" w:rsidP="001C4205">
            <w:r>
              <w:t>New verison of iOS expected in september 2017. Beta will be released in june.</w:t>
            </w:r>
          </w:p>
        </w:tc>
        <w:tc>
          <w:tcPr>
            <w:tcW w:w="2254" w:type="dxa"/>
          </w:tcPr>
          <w:p w14:paraId="594D996D" w14:textId="77777777" w:rsidR="00631232" w:rsidRDefault="00DD7A9A" w:rsidP="001C4205">
            <w:r>
              <w:t>Will need to sign up for the beta programme in July</w:t>
            </w:r>
            <w:r w:rsidR="00A85698">
              <w:t>.</w:t>
            </w:r>
          </w:p>
          <w:p w14:paraId="3D20AB02" w14:textId="02177C57" w:rsidR="00A85698" w:rsidRDefault="00A85698" w:rsidP="001C4205">
            <w:r>
              <w:t>Put in dependecies.</w:t>
            </w:r>
            <w:bookmarkStart w:id="8" w:name="_GoBack"/>
            <w:bookmarkEnd w:id="8"/>
          </w:p>
        </w:tc>
      </w:tr>
      <w:tr w:rsidR="00631232" w14:paraId="153CCE1F" w14:textId="77777777" w:rsidTr="00DD7A9A">
        <w:tc>
          <w:tcPr>
            <w:tcW w:w="2254" w:type="dxa"/>
          </w:tcPr>
          <w:p w14:paraId="7C364CF7" w14:textId="1103D779" w:rsidR="00631232" w:rsidRDefault="00631232" w:rsidP="001C4205">
            <w:r>
              <w:t>The personal computer of group member breaks or is unavailable.</w:t>
            </w:r>
          </w:p>
        </w:tc>
        <w:tc>
          <w:tcPr>
            <w:tcW w:w="760" w:type="dxa"/>
          </w:tcPr>
          <w:p w14:paraId="4A338E8D" w14:textId="77777777" w:rsidR="00631232" w:rsidRDefault="00631232" w:rsidP="001C4205"/>
        </w:tc>
        <w:tc>
          <w:tcPr>
            <w:tcW w:w="2254" w:type="dxa"/>
          </w:tcPr>
          <w:p w14:paraId="36F08393" w14:textId="77777777" w:rsidR="00631232" w:rsidRDefault="00631232" w:rsidP="001C4205"/>
        </w:tc>
        <w:tc>
          <w:tcPr>
            <w:tcW w:w="2254" w:type="dxa"/>
          </w:tcPr>
          <w:p w14:paraId="43F47BC3" w14:textId="7B384F28" w:rsidR="00631232" w:rsidRDefault="00631232" w:rsidP="001C4205">
            <w:r>
              <w:t>All documents on cloud to prevent loss.</w:t>
            </w:r>
          </w:p>
        </w:tc>
      </w:tr>
      <w:tr w:rsidR="00631232" w14:paraId="7FD710F6" w14:textId="77777777" w:rsidTr="00DD7A9A">
        <w:tc>
          <w:tcPr>
            <w:tcW w:w="2254" w:type="dxa"/>
          </w:tcPr>
          <w:p w14:paraId="3E02EB1E" w14:textId="07628BA1" w:rsidR="00631232" w:rsidRDefault="00631232" w:rsidP="001C4205">
            <w:r>
              <w:t>The software/hardware at university is unavailable</w:t>
            </w:r>
            <w:r w:rsidR="00A8020A">
              <w:t xml:space="preserve"> at a critical time</w:t>
            </w:r>
          </w:p>
        </w:tc>
        <w:tc>
          <w:tcPr>
            <w:tcW w:w="760" w:type="dxa"/>
          </w:tcPr>
          <w:p w14:paraId="1102B44B" w14:textId="77777777" w:rsidR="00631232" w:rsidRDefault="00631232" w:rsidP="001C4205"/>
        </w:tc>
        <w:tc>
          <w:tcPr>
            <w:tcW w:w="2254" w:type="dxa"/>
          </w:tcPr>
          <w:p w14:paraId="2FCB6548" w14:textId="77777777" w:rsidR="00631232" w:rsidRDefault="00631232" w:rsidP="001C4205"/>
        </w:tc>
        <w:tc>
          <w:tcPr>
            <w:tcW w:w="2254" w:type="dxa"/>
          </w:tcPr>
          <w:p w14:paraId="28F9524D" w14:textId="77777777" w:rsidR="00631232" w:rsidRDefault="00631232" w:rsidP="001C4205"/>
        </w:tc>
      </w:tr>
    </w:tbl>
    <w:p w14:paraId="1FF89BD5" w14:textId="5FB05402" w:rsidR="001C4205" w:rsidRDefault="00631232" w:rsidP="001C4205">
      <w:r>
        <w:t xml:space="preserve"> </w:t>
      </w:r>
    </w:p>
    <w:p w14:paraId="1F7EF1C1" w14:textId="77777777" w:rsidR="001C4205" w:rsidRDefault="001C4205" w:rsidP="001C4205">
      <w:r>
        <w:t xml:space="preserve">Updates </w:t>
      </w:r>
      <w:r w:rsidR="001B764A">
        <w:t>to iP</w:t>
      </w:r>
      <w:r>
        <w:t>hone and iOS</w:t>
      </w:r>
      <w:r w:rsidR="00E43D52">
        <w:t xml:space="preserve"> may require extra testing.</w:t>
      </w:r>
    </w:p>
    <w:p w14:paraId="640D3581" w14:textId="77777777" w:rsidR="00E43D52" w:rsidRDefault="00E43D52" w:rsidP="001C4205">
      <w:r>
        <w:t xml:space="preserve">Schedule for updates is known. </w:t>
      </w:r>
    </w:p>
    <w:p w14:paraId="69CA7F23" w14:textId="77777777" w:rsidR="00E43D52" w:rsidRDefault="00E43D52" w:rsidP="001C4205">
      <w:r>
        <w:t>$$$Do we have access to the developer release of the next iOS? Should be good timing for us as the start of our maintenance semester.</w:t>
      </w:r>
    </w:p>
    <w:p w14:paraId="187C436D" w14:textId="77777777" w:rsidR="00E43D52" w:rsidRDefault="00E43D52" w:rsidP="00E43D52">
      <w:pPr>
        <w:pStyle w:val="ListParagraph"/>
        <w:numPr>
          <w:ilvl w:val="0"/>
          <w:numId w:val="2"/>
        </w:numPr>
      </w:pPr>
      <w:r>
        <w:t>We will be expecting feedback and intensive testing will continue into this period.</w:t>
      </w:r>
    </w:p>
    <w:p w14:paraId="72335AAD" w14:textId="77777777" w:rsidR="00E43D52" w:rsidRDefault="00E43D52" w:rsidP="00E43D52">
      <w:pPr>
        <w:pStyle w:val="ListParagraph"/>
        <w:numPr>
          <w:ilvl w:val="0"/>
          <w:numId w:val="2"/>
        </w:numPr>
      </w:pPr>
      <w:r>
        <w:t xml:space="preserve">We will be able to test the software with the developer release before its </w:t>
      </w:r>
      <w:r w:rsidR="00037BC7">
        <w:t>released</w:t>
      </w:r>
      <w:r>
        <w:t xml:space="preserve">. </w:t>
      </w:r>
    </w:p>
    <w:p w14:paraId="372A93E3" w14:textId="77777777" w:rsidR="00E43D52" w:rsidRDefault="00E43D52" w:rsidP="00E43D52"/>
    <w:p w14:paraId="77783AD0" w14:textId="0D6E9063" w:rsidR="00E43D52" w:rsidRDefault="00E43D52" w:rsidP="00E43D52">
      <w:r>
        <w:t xml:space="preserve">Largest risk in the development of this software is the small team size and lack of </w:t>
      </w:r>
      <w:r w:rsidR="001B764A">
        <w:t>redundancy</w:t>
      </w:r>
      <w:r>
        <w:t xml:space="preserve">. Percy Hu is the only one with experience in C++. While the other members of the group have programming </w:t>
      </w:r>
      <w:r>
        <w:lastRenderedPageBreak/>
        <w:t>experience it will still take time to train up to a level of competence. The idea is to get everyone in the group acquainted with C++</w:t>
      </w:r>
      <w:r w:rsidR="001B764A">
        <w:t xml:space="preserve"> ($$$Can define more concrete goals?)</w:t>
      </w:r>
      <w:r w:rsidR="003C0BBB">
        <w:t xml:space="preserve"> by second semester.</w:t>
      </w:r>
    </w:p>
    <w:p w14:paraId="359DD31E" w14:textId="5675AFB1" w:rsidR="003C0BBB" w:rsidRDefault="003C0BBB" w:rsidP="00E43D52">
      <w:r>
        <w:t xml:space="preserve">This also means that </w:t>
      </w:r>
      <w:r w:rsidR="00631232">
        <w:t>documentation</w:t>
      </w:r>
      <w:r>
        <w:t xml:space="preserve"> must be complete so that we can understand if percy not there.</w:t>
      </w:r>
    </w:p>
    <w:p w14:paraId="5A75251D" w14:textId="77777777" w:rsidR="00C67C47" w:rsidRDefault="00C67C47" w:rsidP="00E43D52">
      <w:r>
        <w:t xml:space="preserve">Risk on incoherence in project architecture? </w:t>
      </w:r>
    </w:p>
    <w:p w14:paraId="5B1DA492" w14:textId="77777777" w:rsidR="00A97ED9" w:rsidRDefault="00A97ED9" w:rsidP="00E43D52">
      <w:r>
        <w:t xml:space="preserve">Foreseeable problems and </w:t>
      </w:r>
      <w:r w:rsidR="00477F3B">
        <w:t>solutions</w:t>
      </w:r>
    </w:p>
    <w:p w14:paraId="1B3F697B" w14:textId="77777777" w:rsidR="00C67C47" w:rsidRPr="001C4205" w:rsidRDefault="00C67C47" w:rsidP="00E43D52"/>
    <w:p w14:paraId="6ABE517F" w14:textId="7F56572D" w:rsidR="00FE3D2C" w:rsidRDefault="00FE3D2C" w:rsidP="00FE3D2C">
      <w:pPr>
        <w:pStyle w:val="Heading1"/>
      </w:pPr>
      <w:bookmarkStart w:id="9" w:name="_Toc477178164"/>
      <w:r>
        <w:t>Project Schedule</w:t>
      </w:r>
      <w:bookmarkEnd w:id="9"/>
    </w:p>
    <w:p w14:paraId="2C6D33B3" w14:textId="385AEF8A" w:rsidR="00191267" w:rsidRDefault="00191267" w:rsidP="00191267">
      <w:r>
        <w:t>The project schedule is visualised in a Gannt chart in figure $$XX. From the submission date to the deadline for the completed software is 6 weeks. The functionalilty of the software has been cut into different levels and complexities. Thus the design phase task are flexible and the proposed schedule represents a best case scenario where everything is acheivable. Given the stric deadline it is morelikely that some functionaility will be lost but hopefully the incremental development will mean tis will not affect whether or not the software works.</w:t>
      </w:r>
    </w:p>
    <w:p w14:paraId="13A442A0" w14:textId="63BE18EE" w:rsidR="00191267" w:rsidRDefault="009C566B" w:rsidP="00191267">
      <w:r>
        <w:t>A break down of the task is presented in table $$XX showing assigment, length of task and assignment.</w:t>
      </w:r>
    </w:p>
    <w:p w14:paraId="74652135" w14:textId="70E7815B" w:rsidR="00191267" w:rsidRPr="00191267" w:rsidRDefault="000C560D" w:rsidP="00191267">
      <w:r>
        <w:t>WE aim to complete the core funcitonality and the add one extended function on top of that beofr ethe first deadline. In the maintenance part we aim to introduce another extend funcitonality ot he update and then one super cool functionality if possible.</w:t>
      </w:r>
    </w:p>
    <w:p w14:paraId="2E5B5CA0" w14:textId="1929F58E" w:rsidR="00A1459F" w:rsidRPr="00A1459F" w:rsidRDefault="00A1459F" w:rsidP="00A1459F">
      <w:r>
        <w:t>The dead line for this project is the 29</w:t>
      </w:r>
      <w:r w:rsidRPr="00A1459F">
        <w:rPr>
          <w:vertAlign w:val="superscript"/>
        </w:rPr>
        <w:t>th</w:t>
      </w:r>
      <w:r>
        <w:t xml:space="preserve"> May, approximately 6 weeks after the hand</w:t>
      </w:r>
      <w:r w:rsidR="00E95BD5">
        <w:t xml:space="preserve"> </w:t>
      </w:r>
      <w:r>
        <w:t>in of this report.</w:t>
      </w:r>
    </w:p>
    <w:p w14:paraId="22496FB9" w14:textId="77777777" w:rsidR="00C67C47" w:rsidRDefault="00C71137" w:rsidP="00C67C47">
      <w:r>
        <w:t>How big is the average iPhone app?</w:t>
      </w:r>
    </w:p>
    <w:p w14:paraId="764FC5F9" w14:textId="77777777" w:rsidR="00C71137" w:rsidRPr="00C67C47" w:rsidRDefault="00C71137" w:rsidP="00C67C47">
      <w:r>
        <w:t>Going by COCOMO model. Given two months to complete the app the upper limit will be about 3000 lines of code using only one programmer.</w:t>
      </w:r>
    </w:p>
    <w:p w14:paraId="6D6AE361" w14:textId="77777777" w:rsidR="00C67C47" w:rsidRDefault="00037BC7" w:rsidP="00C67C47">
      <w:r>
        <w:t>Assignment of Tasks?</w:t>
      </w:r>
    </w:p>
    <w:p w14:paraId="38A1FF3E" w14:textId="77777777" w:rsidR="00C67C47" w:rsidRDefault="00C67C47" w:rsidP="00C67C47">
      <w:r>
        <w:t>Put Gannt Chart in here</w:t>
      </w:r>
    </w:p>
    <w:p w14:paraId="529AC96E" w14:textId="0F6AEA9B" w:rsidR="006A1BC2" w:rsidRDefault="006A1BC2">
      <w:r>
        <w:br w:type="page"/>
      </w:r>
    </w:p>
    <w:p w14:paraId="13B6F808" w14:textId="6D55F577" w:rsidR="006A1BC2" w:rsidRDefault="006A1BC2">
      <w:r>
        <w:lastRenderedPageBreak/>
        <w:br w:type="page"/>
      </w:r>
    </w:p>
    <w:p w14:paraId="15B6B6AB" w14:textId="77777777" w:rsidR="0075125A" w:rsidRDefault="0075125A" w:rsidP="00C67C47"/>
    <w:p w14:paraId="372094F5" w14:textId="77777777" w:rsidR="0075125A" w:rsidRDefault="0075125A" w:rsidP="00C67C47"/>
    <w:p w14:paraId="172E6119" w14:textId="77777777" w:rsidR="0075125A" w:rsidRDefault="0075125A" w:rsidP="00C67C47"/>
    <w:p w14:paraId="694FB147" w14:textId="77777777" w:rsidR="0075125A" w:rsidRDefault="0075125A" w:rsidP="00C67C47"/>
    <w:p w14:paraId="63D884EE" w14:textId="77777777" w:rsidR="0075125A" w:rsidRDefault="0075125A" w:rsidP="00C67C47"/>
    <w:p w14:paraId="0470833E" w14:textId="77777777" w:rsidR="0075125A" w:rsidRDefault="0075125A" w:rsidP="00C67C47"/>
    <w:p w14:paraId="6B67A0C3" w14:textId="77777777" w:rsidR="0075125A" w:rsidRDefault="0075125A" w:rsidP="00C67C47"/>
    <w:p w14:paraId="018F3E5F" w14:textId="77777777" w:rsidR="0075125A" w:rsidRDefault="0075125A" w:rsidP="00C67C47"/>
    <w:p w14:paraId="6F587AC8" w14:textId="77777777" w:rsidR="0075125A" w:rsidRDefault="0075125A" w:rsidP="00C67C47"/>
    <w:p w14:paraId="3150EFA6" w14:textId="77777777" w:rsidR="0075125A" w:rsidRDefault="0075125A" w:rsidP="00C67C47"/>
    <w:p w14:paraId="09067AA4" w14:textId="77777777" w:rsidR="0075125A" w:rsidRDefault="0075125A" w:rsidP="00C67C47"/>
    <w:p w14:paraId="589B960E" w14:textId="77777777" w:rsidR="0075125A" w:rsidRPr="00C67C47" w:rsidRDefault="0075125A" w:rsidP="00C67C47"/>
    <w:p w14:paraId="39C9C2DE" w14:textId="02A757D7" w:rsidR="00FE3D2C" w:rsidRDefault="00FE3D2C" w:rsidP="00FE3D2C">
      <w:pPr>
        <w:pStyle w:val="Heading1"/>
      </w:pPr>
      <w:bookmarkStart w:id="10" w:name="_Toc477178165"/>
      <w:r>
        <w:t>Monitoring and Reporting</w:t>
      </w:r>
      <w:bookmarkEnd w:id="10"/>
    </w:p>
    <w:p w14:paraId="54363D2F" w14:textId="77777777" w:rsidR="00DE32C9" w:rsidRDefault="00DE32C9" w:rsidP="00896846"/>
    <w:p w14:paraId="49A7D12F" w14:textId="0D12BE0A" w:rsidR="00486BCB" w:rsidRDefault="00486BCB" w:rsidP="00896846">
      <w:r>
        <w:t>Monitoring</w:t>
      </w:r>
    </w:p>
    <w:p w14:paraId="4610C999" w14:textId="106A199B" w:rsidR="00486BCB" w:rsidRDefault="00486BCB" w:rsidP="00896846">
      <w:r>
        <w:t xml:space="preserve">The most critical phase to monitor in the project is the design and development stage where the software will be written and tested. The approach to monitoring this stage is to break in down into a number of </w:t>
      </w:r>
      <w:r w:rsidR="00EA5C19">
        <w:t>incremental stages which can be completed in at most a week.  The TeamGannt web application will be used to report completion of each of these tasks. Durign the development stage Alexis is responsible for monitoring and inspection the code to make sure that style and documentation guidelines are consistent and up to standard for submission.</w:t>
      </w:r>
      <w:r w:rsidR="00986617">
        <w:t xml:space="preserve"> A checklist for style and documentation is attached in the appendix.</w:t>
      </w:r>
    </w:p>
    <w:p w14:paraId="0812A575" w14:textId="566589F3" w:rsidR="00EA5C19" w:rsidRDefault="00EA5C19" w:rsidP="00896846">
      <w:r>
        <w:t>For tasks in the analysis stage there are some things which are relevant to all group members and so the reporting for these will be done at a team meeting. Important knowledge such as the baiscs of linking swift and C++ will be taught to everybody in the group to reduce the risk of that knowledge being lost should one of the members become unavailible at a critical stage.</w:t>
      </w:r>
      <w:r w:rsidR="00986617">
        <w:t xml:space="preserve"> Any other crictical information like this will be reported in a similar manner.</w:t>
      </w:r>
    </w:p>
    <w:p w14:paraId="20975A2E" w14:textId="1D8F3B91" w:rsidR="00986617" w:rsidRDefault="00890776" w:rsidP="00896846">
      <w:r>
        <w:t xml:space="preserve">The small size of the group lends itself to face to face communication. The number of formal reports will be kept to any absolute minimum </w:t>
      </w:r>
      <w:r w:rsidR="001E64F7">
        <w:t>instead favouring open commmunication between the group. Discord chat client is being used to communicate and record chat. Formal meeting minutes may need to be kept.</w:t>
      </w:r>
    </w:p>
    <w:p w14:paraId="696B59EB" w14:textId="623528DB" w:rsidR="00986617" w:rsidRDefault="00191267" w:rsidP="00896846">
      <w:r>
        <w:t xml:space="preserve">In the testing and maintenance phases the important aspect will be in reporting of bugs and monitoring whether the bugs have been fixed. Ulitimately we want everybody to test the software. To this end we use Trello a web application. Bugs and related material i.e. screen shots, test data etc can be added here and made availible to the programmers. This software sends out notificaitons when any new bugs have been reported. </w:t>
      </w:r>
    </w:p>
    <w:p w14:paraId="68E185C1" w14:textId="563E0283" w:rsidR="00896846" w:rsidRDefault="00DE32C9" w:rsidP="00896846">
      <w:r>
        <w:t>How the project will be monitored</w:t>
      </w:r>
    </w:p>
    <w:p w14:paraId="7FBECFFC" w14:textId="4615FA75" w:rsidR="00DE32C9" w:rsidRDefault="00DE32C9" w:rsidP="00896846">
      <w:r>
        <w:lastRenderedPageBreak/>
        <w:t>When reports are to be delivered.</w:t>
      </w:r>
    </w:p>
    <w:p w14:paraId="4DC70903" w14:textId="6E834182" w:rsidR="000816A7" w:rsidRDefault="000816A7" w:rsidP="00896846">
      <w:r>
        <w:t>Reporting bugs – done using trello</w:t>
      </w:r>
    </w:p>
    <w:p w14:paraId="64583661" w14:textId="3936BE08" w:rsidR="000816A7" w:rsidRDefault="000816A7" w:rsidP="00896846">
      <w:r>
        <w:t>Reporting whether tasks done using Team Gannt</w:t>
      </w:r>
    </w:p>
    <w:p w14:paraId="04250A22" w14:textId="23A6B66A" w:rsidR="000816A7" w:rsidRDefault="000816A7" w:rsidP="00896846">
      <w:r>
        <w:t>Monitoring done via inspections  milestones</w:t>
      </w:r>
    </w:p>
    <w:p w14:paraId="1C0269EF" w14:textId="5995BB22" w:rsidR="000816A7" w:rsidRDefault="000816A7" w:rsidP="00896846">
      <w:r>
        <w:t>Progress monitored by dividing up into managable chunks. Looking for milestones not percent completion.</w:t>
      </w:r>
    </w:p>
    <w:p w14:paraId="4467C311" w14:textId="24D7D281" w:rsidR="00896846" w:rsidRDefault="00896846" w:rsidP="00896846">
      <w:r>
        <w:t>Alexis to inspect documentation of code while being written</w:t>
      </w:r>
    </w:p>
    <w:p w14:paraId="06B35A5C" w14:textId="1C9084C5" w:rsidR="00896846" w:rsidRPr="00896846" w:rsidRDefault="00896846" w:rsidP="00896846">
      <w:r>
        <w:t>Use standard checklist to inspect code.</w:t>
      </w:r>
    </w:p>
    <w:p w14:paraId="0C459438" w14:textId="58B8D7BF" w:rsidR="00C67C47" w:rsidRDefault="00037BC7" w:rsidP="00C67C47">
      <w:r>
        <w:t>How are we going to monitor progress and what reporting will there be?</w:t>
      </w:r>
    </w:p>
    <w:p w14:paraId="463990A1" w14:textId="763111C3" w:rsidR="00677B5C" w:rsidRDefault="00677B5C" w:rsidP="00C67C47">
      <w:r>
        <w:t>Milestones along the way.</w:t>
      </w:r>
    </w:p>
    <w:p w14:paraId="53835A81" w14:textId="7C978B95" w:rsidR="00677B5C" w:rsidRDefault="00677B5C" w:rsidP="00C67C47">
      <w:r>
        <w:t>Github repository available to all to check.</w:t>
      </w:r>
    </w:p>
    <w:p w14:paraId="6453EC74" w14:textId="77777777" w:rsidR="00037BC7" w:rsidRPr="00C67C47" w:rsidRDefault="00037BC7" w:rsidP="00C67C47">
      <w:r>
        <w:t>Reporting – Meetings, email etc</w:t>
      </w:r>
    </w:p>
    <w:p w14:paraId="02A2FC41" w14:textId="77777777" w:rsidR="00FE3D2C" w:rsidRDefault="00FE3D2C" w:rsidP="00FE3D2C">
      <w:pPr>
        <w:pStyle w:val="Heading1"/>
      </w:pPr>
      <w:bookmarkStart w:id="11" w:name="_Toc477178166"/>
      <w:r>
        <w:t>Conclusion</w:t>
      </w:r>
      <w:bookmarkEnd w:id="11"/>
    </w:p>
    <w:p w14:paraId="41B4027C" w14:textId="77777777" w:rsidR="00FE3D2C" w:rsidRDefault="00FE3D2C">
      <w:r>
        <w:br w:type="page"/>
      </w:r>
    </w:p>
    <w:p w14:paraId="31D023B8" w14:textId="6149E504" w:rsidR="00FE3D2C" w:rsidRDefault="006D1E6B">
      <w:r>
        <w:lastRenderedPageBreak/>
        <w:t>Appendix</w:t>
      </w:r>
      <w:r w:rsidR="00B731DC">
        <w:t xml:space="preserve"> – Checklists</w:t>
      </w:r>
    </w:p>
    <w:p w14:paraId="6AE3B66C"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COSC345 Commenting/Documentation Checklist</w:t>
      </w:r>
    </w:p>
    <w:p w14:paraId="089D68CA" w14:textId="19C9B818" w:rsidR="00D015DE" w:rsidRDefault="00D015DE"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Style checklist</w:t>
      </w:r>
    </w:p>
    <w:p w14:paraId="659CBC2C" w14:textId="77777777" w:rsidR="00A931D7" w:rsidRDefault="00A931D7" w:rsidP="00A93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General</w:t>
      </w:r>
    </w:p>
    <w:p w14:paraId="48EBDE0B" w14:textId="77777777" w:rsidR="00A931D7" w:rsidRDefault="00A931D7" w:rsidP="00A93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Is formatting done primarily to illuminate the logical structure of the code?</w:t>
      </w:r>
    </w:p>
    <w:p w14:paraId="1BB221B7" w14:textId="77777777" w:rsidR="00A931D7" w:rsidRDefault="00A931D7" w:rsidP="00A93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Can the formatting scheme be used consistently?</w:t>
      </w:r>
    </w:p>
    <w:p w14:paraId="1BC43B88" w14:textId="77777777" w:rsidR="00A931D7" w:rsidRDefault="00A931D7" w:rsidP="00A93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Does the formatting scheme result in code that’s easy to maintain?</w:t>
      </w:r>
    </w:p>
    <w:p w14:paraId="522C7FE9" w14:textId="77777777" w:rsidR="00A931D7" w:rsidRDefault="00A931D7" w:rsidP="00A93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Does the formatting scheme improve code readability?</w:t>
      </w:r>
    </w:p>
    <w:p w14:paraId="3CDA439F"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1C61044E"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Variables</w:t>
      </w:r>
    </w:p>
    <w:p w14:paraId="405EAD7D" w14:textId="5DD81228" w:rsidR="00EC085A" w:rsidRDefault="00EC085A" w:rsidP="00EC085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Do all variables have meaningful names?</w:t>
      </w:r>
    </w:p>
    <w:p w14:paraId="690E1F6A" w14:textId="747C9632" w:rsidR="00EC085A" w:rsidRDefault="00EC085A" w:rsidP="00EC085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Are they used only for the purpose they are named?</w:t>
      </w:r>
    </w:p>
    <w:p w14:paraId="093FED3B" w14:textId="543591E6" w:rsidR="00EC085A" w:rsidRDefault="00EC085A" w:rsidP="00EC085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Are constants used instead of magic values?</w:t>
      </w:r>
    </w:p>
    <w:p w14:paraId="2F011FEF" w14:textId="38F6AFEC" w:rsidR="00D015DE" w:rsidRDefault="00D015DE" w:rsidP="00EC085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Are enumerated types used instead of encoded values?</w:t>
      </w:r>
    </w:p>
    <w:p w14:paraId="6AC7BC7C" w14:textId="0B96D364" w:rsidR="00D015DE" w:rsidRDefault="00D015DE" w:rsidP="00EC085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Any relationships between variables that could be simplified?</w:t>
      </w:r>
    </w:p>
    <w:p w14:paraId="77F54177" w14:textId="04F90E4F" w:rsidR="00D015DE" w:rsidRDefault="00D015DE" w:rsidP="00EC085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Are variables declraed with correct scope?</w:t>
      </w:r>
    </w:p>
    <w:p w14:paraId="339C0F05" w14:textId="61A697DB" w:rsidR="00D015DE" w:rsidRDefault="00D015DE" w:rsidP="00EC085A">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An global variables need to be local or vice versa?</w:t>
      </w:r>
    </w:p>
    <w:p w14:paraId="5BAA36F5" w14:textId="77777777" w:rsidR="00A931D7" w:rsidRPr="00A931D7" w:rsidRDefault="00A931D7" w:rsidP="00A93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55BF0F83" w14:textId="77777777" w:rsidR="00A931D7" w:rsidRPr="00A931D7" w:rsidRDefault="00A931D7" w:rsidP="00A931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sidRPr="00A931D7">
        <w:rPr>
          <w:rFonts w:ascii="Helvetica" w:hAnsi="Helvetica" w:cs="Helvetica"/>
          <w:color w:val="000000"/>
        </w:rPr>
        <w:t>Individual Statements</w:t>
      </w:r>
    </w:p>
    <w:p w14:paraId="4AEEF7F1" w14:textId="4B4E262E" w:rsidR="00A931D7" w:rsidRPr="00A931D7" w:rsidRDefault="00A931D7" w:rsidP="00A931D7">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Times" w:hAnsi="Times" w:cs="Times"/>
          <w:color w:val="000000"/>
          <w:sz w:val="20"/>
          <w:szCs w:val="20"/>
        </w:rPr>
        <w:t>Does each line contain at most one statement?</w:t>
      </w:r>
      <w:r w:rsidRPr="00A931D7">
        <w:rPr>
          <w:rFonts w:ascii="Zapf Dingbats" w:hAnsi="Zapf Dingbats" w:cs="Zapf Dingbats"/>
          <w:color w:val="000000"/>
          <w:sz w:val="16"/>
          <w:szCs w:val="16"/>
        </w:rPr>
        <w:t></w:t>
      </w:r>
    </w:p>
    <w:p w14:paraId="3E2197AC" w14:textId="77777777" w:rsidR="00A931D7" w:rsidRDefault="00A931D7" w:rsidP="00A931D7">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Times" w:hAnsi="Times" w:cs="Times"/>
          <w:color w:val="000000"/>
          <w:sz w:val="20"/>
          <w:szCs w:val="20"/>
        </w:rPr>
        <w:t>Is each statement written without side effects?</w:t>
      </w:r>
    </w:p>
    <w:p w14:paraId="01E81581" w14:textId="3F8D9E40" w:rsidR="00A931D7" w:rsidRPr="00A931D7" w:rsidRDefault="00A931D7" w:rsidP="00A931D7">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Times" w:hAnsi="Times" w:cs="Times"/>
          <w:color w:val="000000"/>
          <w:sz w:val="20"/>
          <w:szCs w:val="20"/>
        </w:rPr>
        <w:t>Is there at most one data declaration per line?</w:t>
      </w:r>
    </w:p>
    <w:p w14:paraId="52A925F2" w14:textId="05651EA6" w:rsidR="00A931D7" w:rsidRDefault="00A931D7" w:rsidP="00A931D7">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Does error handling fix the problem or stop the program?</w:t>
      </w:r>
    </w:p>
    <w:p w14:paraId="69F2098C" w14:textId="37110370" w:rsidR="00A931D7" w:rsidRPr="00A931D7" w:rsidRDefault="00A931D7" w:rsidP="00A931D7">
      <w:pPr>
        <w:pStyle w:val="ListParagraph"/>
        <w:widowControl w:val="0"/>
        <w:numPr>
          <w:ilvl w:val="1"/>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E.g. no continuation of code after catch blocks.</w:t>
      </w:r>
    </w:p>
    <w:p w14:paraId="1DC2F09B" w14:textId="4CAAB0D1" w:rsidR="00A931D7" w:rsidRPr="00A931D7" w:rsidRDefault="00A931D7" w:rsidP="00A931D7">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Times" w:hAnsi="Times" w:cs="Times"/>
          <w:color w:val="000000"/>
          <w:sz w:val="20"/>
          <w:szCs w:val="20"/>
        </w:rPr>
        <w:t>Is white space used to make logical expressions, array references, and routine arguments readable?</w:t>
      </w:r>
    </w:p>
    <w:p w14:paraId="5A951FE2" w14:textId="4B7216F5" w:rsidR="00A931D7" w:rsidRPr="00A931D7" w:rsidRDefault="00A931D7" w:rsidP="00A931D7">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Zapf Dingbats" w:hAnsi="Zapf Dingbats" w:cs="Zapf Dingbats"/>
          <w:color w:val="000000"/>
          <w:sz w:val="16"/>
          <w:szCs w:val="16"/>
        </w:rPr>
        <w:t></w:t>
      </w:r>
      <w:r w:rsidRPr="00A931D7">
        <w:rPr>
          <w:rFonts w:ascii="Times" w:hAnsi="Times" w:cs="Times"/>
          <w:color w:val="000000"/>
          <w:sz w:val="20"/>
          <w:szCs w:val="20"/>
        </w:rPr>
        <w:t>Do incomplete statements end the line in a way that’s obviously incorrect?</w:t>
      </w:r>
    </w:p>
    <w:p w14:paraId="25F4F612" w14:textId="72E78D31" w:rsidR="00A931D7" w:rsidRPr="00A931D7" w:rsidRDefault="00A931D7" w:rsidP="00A931D7">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Zapf Dingbats" w:hAnsi="Zapf Dingbats" w:cs="Zapf Dingbats"/>
          <w:color w:val="000000"/>
          <w:sz w:val="16"/>
          <w:szCs w:val="16"/>
        </w:rPr>
        <w:t></w:t>
      </w:r>
      <w:r w:rsidRPr="00A931D7">
        <w:rPr>
          <w:rFonts w:ascii="Times" w:hAnsi="Times" w:cs="Times"/>
          <w:color w:val="000000"/>
          <w:sz w:val="20"/>
          <w:szCs w:val="20"/>
        </w:rPr>
        <w:t>Are continuation lines indented the standard indentation amount?</w:t>
      </w:r>
    </w:p>
    <w:p w14:paraId="42450D21" w14:textId="02469C97" w:rsidR="00A931D7" w:rsidRPr="00A931D7" w:rsidRDefault="00A931D7" w:rsidP="00A931D7">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rPr>
          <w:rFonts w:ascii="Times" w:hAnsi="Times" w:cs="Times"/>
          <w:color w:val="000000"/>
          <w:sz w:val="20"/>
          <w:szCs w:val="20"/>
        </w:rPr>
      </w:pPr>
    </w:p>
    <w:p w14:paraId="18933A4A" w14:textId="3330071D" w:rsidR="00EC085A" w:rsidRDefault="00A931D7"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Functions/Routines/Methods</w:t>
      </w:r>
    </w:p>
    <w:p w14:paraId="1033EDA2" w14:textId="0C060DED" w:rsidR="00A931D7" w:rsidRDefault="00A931D7" w:rsidP="00A931D7">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 Does each function perform one and only one well defined task?</w:t>
      </w:r>
    </w:p>
    <w:p w14:paraId="17CF6FF0" w14:textId="1745FBEC" w:rsidR="00A931D7" w:rsidRDefault="00A931D7" w:rsidP="00A931D7">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 xml:space="preserve"> Does the name descrive exactly what the rountine does?</w:t>
      </w:r>
    </w:p>
    <w:p w14:paraId="5D9AE69C" w14:textId="77777777" w:rsidR="00A931D7" w:rsidRPr="00A931D7" w:rsidRDefault="00A931D7" w:rsidP="00A931D7">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Times" w:hAnsi="Times" w:cs="Times"/>
          <w:color w:val="000000"/>
          <w:sz w:val="20"/>
          <w:szCs w:val="20"/>
        </w:rPr>
        <w:t>Are the arguments to each routine formatted so that each argument is easy to read, modify, and comment?</w:t>
      </w:r>
    </w:p>
    <w:p w14:paraId="1A8DD70D" w14:textId="02F14E35" w:rsidR="00A931D7" w:rsidRPr="00A931D7" w:rsidRDefault="00A931D7" w:rsidP="00A931D7">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Zapf Dingbats" w:hAnsi="Zapf Dingbats" w:cs="Zapf Dingbats"/>
          <w:color w:val="000000"/>
          <w:sz w:val="16"/>
          <w:szCs w:val="16"/>
        </w:rPr>
        <w:t></w:t>
      </w:r>
      <w:r w:rsidRPr="00A931D7">
        <w:rPr>
          <w:rFonts w:ascii="Times" w:hAnsi="Times" w:cs="Times"/>
          <w:color w:val="000000"/>
          <w:sz w:val="20"/>
          <w:szCs w:val="20"/>
        </w:rPr>
        <w:t>Are blank lines used to separate parts of a routine?</w:t>
      </w:r>
    </w:p>
    <w:p w14:paraId="5F50F85D" w14:textId="77777777" w:rsidR="00A931D7" w:rsidRPr="00A931D7" w:rsidRDefault="00A931D7" w:rsidP="00A931D7">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p>
    <w:p w14:paraId="0109E209"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Control Structures</w:t>
      </w:r>
    </w:p>
    <w:p w14:paraId="73311BBA"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Does the code avoid doubly indented begin-end or {} pairs?</w:t>
      </w:r>
    </w:p>
    <w:p w14:paraId="3E01B212"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Are sequential blocks separated from each other with blank lines?</w:t>
      </w:r>
    </w:p>
    <w:p w14:paraId="62193986"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Are complicated expressions formatted for readability?</w:t>
      </w:r>
    </w:p>
    <w:p w14:paraId="7CC0B37A"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Are single-statement blocks formatted consistently?</w:t>
      </w:r>
    </w:p>
    <w:p w14:paraId="07B23B72"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lastRenderedPageBreak/>
        <w:t>❑</w:t>
      </w:r>
      <w:r>
        <w:rPr>
          <w:rFonts w:ascii="Zapf Dingbats" w:hAnsi="Zapf Dingbats" w:cs="Zapf Dingbats"/>
          <w:color w:val="000000"/>
          <w:sz w:val="16"/>
          <w:szCs w:val="16"/>
        </w:rPr>
        <w:t></w:t>
      </w:r>
      <w:r>
        <w:rPr>
          <w:rFonts w:ascii="Times" w:hAnsi="Times" w:cs="Times"/>
          <w:color w:val="000000"/>
          <w:sz w:val="20"/>
          <w:szCs w:val="20"/>
        </w:rPr>
        <w:t>Are case statements formatted in a way that’s consistent with the format- ting of other control structures?</w:t>
      </w:r>
    </w:p>
    <w:p w14:paraId="5B9F3C16"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Have gotos been formatted in a way that makes their use obvious?</w:t>
      </w:r>
    </w:p>
    <w:p w14:paraId="7E51FCC0" w14:textId="6AA838B9" w:rsidR="00A931D7" w:rsidRDefault="00D015DE"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Commenting Checklist</w:t>
      </w:r>
    </w:p>
    <w:p w14:paraId="1A005E9B"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Comments</w:t>
      </w:r>
    </w:p>
    <w:p w14:paraId="2C68FCCF" w14:textId="77777777" w:rsidR="001707EF" w:rsidRDefault="001707EF" w:rsidP="001707EF">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Do the comments clarify the intent of the code rather than repeat or try to explain code?</w:t>
      </w:r>
    </w:p>
    <w:p w14:paraId="52B75289" w14:textId="5DE63A98" w:rsidR="001707EF" w:rsidRDefault="001707EF" w:rsidP="001707EF">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Do the comments summarise the code and help the reader?</w:t>
      </w:r>
    </w:p>
    <w:p w14:paraId="1B3A1D3A" w14:textId="6BB77375" w:rsidR="00B731DC" w:rsidRPr="00A931D7" w:rsidRDefault="00B731DC"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Zapf Dingbats" w:hAnsi="Zapf Dingbats" w:cs="Zapf Dingbats"/>
          <w:color w:val="000000"/>
          <w:sz w:val="16"/>
          <w:szCs w:val="16"/>
        </w:rPr>
        <w:t></w:t>
      </w:r>
      <w:r w:rsidRPr="00A931D7">
        <w:rPr>
          <w:rFonts w:ascii="Times" w:hAnsi="Times" w:cs="Times"/>
          <w:color w:val="000000"/>
          <w:sz w:val="20"/>
          <w:szCs w:val="20"/>
        </w:rPr>
        <w:t>Are the comments indented the same number of spaces as the code they comment?</w:t>
      </w:r>
    </w:p>
    <w:p w14:paraId="1F800766" w14:textId="77D536FA" w:rsidR="00B731DC" w:rsidRDefault="00B731DC"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A931D7">
        <w:rPr>
          <w:rFonts w:ascii="Zapf Dingbats" w:hAnsi="Zapf Dingbats" w:cs="Zapf Dingbats"/>
          <w:color w:val="000000"/>
          <w:sz w:val="16"/>
          <w:szCs w:val="16"/>
        </w:rPr>
        <w:t></w:t>
      </w:r>
      <w:r w:rsidRPr="00A931D7">
        <w:rPr>
          <w:rFonts w:ascii="Times" w:hAnsi="Times" w:cs="Times"/>
          <w:color w:val="000000"/>
          <w:sz w:val="20"/>
          <w:szCs w:val="20"/>
        </w:rPr>
        <w:t>Is the commenting style easy to maintain?</w:t>
      </w:r>
    </w:p>
    <w:p w14:paraId="4C809404" w14:textId="5AD46C6E" w:rsidR="00A931D7" w:rsidRDefault="00A931D7"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Is there any disagreement between the code and the comments?</w:t>
      </w:r>
    </w:p>
    <w:p w14:paraId="7BBB485F" w14:textId="0AD6160A" w:rsidR="00A931D7" w:rsidRDefault="00A931D7"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Any redundent development markers?</w:t>
      </w:r>
    </w:p>
    <w:p w14:paraId="64947228" w14:textId="2DEC4D16" w:rsidR="00D015DE" w:rsidRDefault="00D015DE"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Any out of place single line comments?</w:t>
      </w:r>
    </w:p>
    <w:p w14:paraId="5D5615B0" w14:textId="4A8AF2D4" w:rsidR="00D015DE" w:rsidRDefault="00D015DE"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Any unexplained abbreaviations?</w:t>
      </w:r>
    </w:p>
    <w:p w14:paraId="1B8BF0CF" w14:textId="7BC65FB8" w:rsidR="00857F62" w:rsidRDefault="00857F62"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Any parts that are uncommented and need to be?</w:t>
      </w:r>
    </w:p>
    <w:p w14:paraId="62A1FF27" w14:textId="04530CE9" w:rsidR="00857F62" w:rsidRDefault="00857F62" w:rsidP="00A931D7">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Have you been commenting as you write the code?</w:t>
      </w:r>
    </w:p>
    <w:p w14:paraId="52950066" w14:textId="1A6FFCAE" w:rsidR="00D015DE" w:rsidRDefault="00D015DE" w:rsidP="00D01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Variable comments</w:t>
      </w:r>
    </w:p>
    <w:p w14:paraId="26223023" w14:textId="77777777" w:rsidR="00D015DE" w:rsidRDefault="00D015DE" w:rsidP="00D015D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sidRPr="00D015DE">
        <w:rPr>
          <w:rFonts w:ascii="Times" w:hAnsi="Times" w:cs="Times"/>
          <w:color w:val="000000"/>
          <w:sz w:val="20"/>
          <w:szCs w:val="20"/>
        </w:rPr>
        <w:t>Units and allowable ranges in comments?</w:t>
      </w:r>
    </w:p>
    <w:p w14:paraId="553D62B8" w14:textId="4F7FF12A" w:rsidR="00D015DE" w:rsidRDefault="00D015DE" w:rsidP="00D015D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Comment limits on input data</w:t>
      </w:r>
    </w:p>
    <w:p w14:paraId="7A53B22B" w14:textId="77E71A9F" w:rsidR="00D015DE" w:rsidRDefault="00D015DE" w:rsidP="00D015D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Comment why global variables global</w:t>
      </w:r>
    </w:p>
    <w:p w14:paraId="4F1C9E60" w14:textId="5A7A1C9D" w:rsidR="00D015DE" w:rsidRDefault="00D015DE" w:rsidP="00D015DE">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Comment any relationships between variables if they exist.</w:t>
      </w:r>
    </w:p>
    <w:p w14:paraId="1B0A3C51" w14:textId="57EDDA9E" w:rsidR="00791D3E" w:rsidRDefault="00791D3E" w:rsidP="00791D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Routines</w:t>
      </w:r>
    </w:p>
    <w:p w14:paraId="1E4F0134" w14:textId="5436B4EB" w:rsidR="00791D3E" w:rsidRDefault="00791D3E" w:rsidP="00791D3E">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 xml:space="preserve"> Any third party routines documented with source?</w:t>
      </w:r>
    </w:p>
    <w:p w14:paraId="66A1473C" w14:textId="51C77955" w:rsidR="00791D3E" w:rsidRPr="00791D3E" w:rsidRDefault="00791D3E" w:rsidP="00791D3E">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All non-trivial rountines commented?</w:t>
      </w:r>
    </w:p>
    <w:p w14:paraId="19A88A1B" w14:textId="724AED91" w:rsidR="00D015DE" w:rsidRDefault="00D015DE" w:rsidP="00D015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Special Cases</w:t>
      </w:r>
    </w:p>
    <w:p w14:paraId="74656E71" w14:textId="05446AAB" w:rsidR="00D015DE" w:rsidRDefault="00D015DE" w:rsidP="00D015DE">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Document compiler work arounds</w:t>
      </w:r>
    </w:p>
    <w:p w14:paraId="435DEC70" w14:textId="2CBCDDC4" w:rsidR="00D015DE" w:rsidRPr="00D015DE" w:rsidRDefault="00D015DE" w:rsidP="00D015DE">
      <w:pPr>
        <w:pStyle w:val="ListParagraph"/>
        <w:widowControl w:val="0"/>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Times" w:hAnsi="Times" w:cs="Times"/>
          <w:color w:val="000000"/>
          <w:sz w:val="20"/>
          <w:szCs w:val="20"/>
        </w:rPr>
        <w:t>Document any style violations</w:t>
      </w:r>
    </w:p>
    <w:p w14:paraId="78C7DACF" w14:textId="77777777" w:rsidR="00D015DE" w:rsidRDefault="00D015DE" w:rsidP="00D015D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p>
    <w:p w14:paraId="0905F035"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rPr>
      </w:pPr>
      <w:r>
        <w:rPr>
          <w:rFonts w:ascii="Helvetica" w:hAnsi="Helvetica" w:cs="Helvetica"/>
          <w:color w:val="000000"/>
        </w:rPr>
        <w:t>Classes, Files and Programs</w:t>
      </w:r>
    </w:p>
    <w:p w14:paraId="43DCE85C"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Is there a one-to-one relationship between classes and files for most classes and files?</w:t>
      </w:r>
    </w:p>
    <w:p w14:paraId="0CCAF9BA"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If a file does contain multiple classes, are all the routines in each class grouped together and is each class clearly identified?</w:t>
      </w:r>
    </w:p>
    <w:p w14:paraId="61DB020D"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Are routines within a file clearly separated with blank lines?</w:t>
      </w:r>
    </w:p>
    <w:p w14:paraId="29EA9061" w14:textId="77777777" w:rsidR="00B731DC" w:rsidRDefault="00B731DC" w:rsidP="00B731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0"/>
          <w:szCs w:val="20"/>
        </w:rPr>
      </w:pPr>
      <w:r>
        <w:rPr>
          <w:rFonts w:ascii="Zapf Dingbats" w:hAnsi="Zapf Dingbats" w:cs="Zapf Dingbats"/>
          <w:color w:val="000000"/>
          <w:sz w:val="16"/>
          <w:szCs w:val="16"/>
        </w:rPr>
        <w:t>❑</w:t>
      </w:r>
      <w:r>
        <w:rPr>
          <w:rFonts w:ascii="Zapf Dingbats" w:hAnsi="Zapf Dingbats" w:cs="Zapf Dingbats"/>
          <w:color w:val="000000"/>
          <w:sz w:val="16"/>
          <w:szCs w:val="16"/>
        </w:rPr>
        <w:t></w:t>
      </w:r>
      <w:r>
        <w:rPr>
          <w:rFonts w:ascii="Times" w:hAnsi="Times" w:cs="Times"/>
          <w:color w:val="000000"/>
          <w:sz w:val="20"/>
          <w:szCs w:val="20"/>
        </w:rPr>
        <w:t>In lieu of a stronger organizing principle, are all routines in alphabetical sequence?</w:t>
      </w:r>
    </w:p>
    <w:p w14:paraId="798E0E29" w14:textId="77777777" w:rsidR="00B731DC" w:rsidRDefault="00B731DC"/>
    <w:sectPr w:rsidR="00B731DC" w:rsidSect="00FE3D2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Tahoma"/>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Zapf Dingbats">
    <w:panose1 w:val="05020102010704020609"/>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1C6"/>
    <w:multiLevelType w:val="hybridMultilevel"/>
    <w:tmpl w:val="988A9158"/>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1F8A240E"/>
    <w:multiLevelType w:val="hybridMultilevel"/>
    <w:tmpl w:val="E4A2B35A"/>
    <w:lvl w:ilvl="0" w:tplc="0FD47A30">
      <w:start w:val="1"/>
      <w:numFmt w:val="bullet"/>
      <w:lvlText w:val=""/>
      <w:lvlJc w:val="left"/>
      <w:pPr>
        <w:tabs>
          <w:tab w:val="num" w:pos="720"/>
        </w:tabs>
        <w:ind w:left="720" w:hanging="360"/>
      </w:pPr>
      <w:rPr>
        <w:rFonts w:ascii="Symbol" w:hAnsi="Symbol" w:hint="default"/>
        <w:sz w:val="20"/>
      </w:rPr>
    </w:lvl>
    <w:lvl w:ilvl="1" w:tplc="E2624ED0" w:tentative="1">
      <w:start w:val="1"/>
      <w:numFmt w:val="bullet"/>
      <w:lvlText w:val="o"/>
      <w:lvlJc w:val="left"/>
      <w:pPr>
        <w:tabs>
          <w:tab w:val="num" w:pos="1440"/>
        </w:tabs>
        <w:ind w:left="1440" w:hanging="360"/>
      </w:pPr>
      <w:rPr>
        <w:rFonts w:ascii="Courier New" w:hAnsi="Courier New" w:hint="default"/>
        <w:sz w:val="20"/>
      </w:rPr>
    </w:lvl>
    <w:lvl w:ilvl="2" w:tplc="00E81066" w:tentative="1">
      <w:start w:val="1"/>
      <w:numFmt w:val="bullet"/>
      <w:lvlText w:val=""/>
      <w:lvlJc w:val="left"/>
      <w:pPr>
        <w:tabs>
          <w:tab w:val="num" w:pos="2160"/>
        </w:tabs>
        <w:ind w:left="2160" w:hanging="360"/>
      </w:pPr>
      <w:rPr>
        <w:rFonts w:ascii="Wingdings" w:hAnsi="Wingdings" w:hint="default"/>
        <w:sz w:val="20"/>
      </w:rPr>
    </w:lvl>
    <w:lvl w:ilvl="3" w:tplc="5B8A5B24" w:tentative="1">
      <w:start w:val="1"/>
      <w:numFmt w:val="bullet"/>
      <w:lvlText w:val=""/>
      <w:lvlJc w:val="left"/>
      <w:pPr>
        <w:tabs>
          <w:tab w:val="num" w:pos="2880"/>
        </w:tabs>
        <w:ind w:left="2880" w:hanging="360"/>
      </w:pPr>
      <w:rPr>
        <w:rFonts w:ascii="Wingdings" w:hAnsi="Wingdings" w:hint="default"/>
        <w:sz w:val="20"/>
      </w:rPr>
    </w:lvl>
    <w:lvl w:ilvl="4" w:tplc="D990256A" w:tentative="1">
      <w:start w:val="1"/>
      <w:numFmt w:val="bullet"/>
      <w:lvlText w:val=""/>
      <w:lvlJc w:val="left"/>
      <w:pPr>
        <w:tabs>
          <w:tab w:val="num" w:pos="3600"/>
        </w:tabs>
        <w:ind w:left="3600" w:hanging="360"/>
      </w:pPr>
      <w:rPr>
        <w:rFonts w:ascii="Wingdings" w:hAnsi="Wingdings" w:hint="default"/>
        <w:sz w:val="20"/>
      </w:rPr>
    </w:lvl>
    <w:lvl w:ilvl="5" w:tplc="9CBC62AC" w:tentative="1">
      <w:start w:val="1"/>
      <w:numFmt w:val="bullet"/>
      <w:lvlText w:val=""/>
      <w:lvlJc w:val="left"/>
      <w:pPr>
        <w:tabs>
          <w:tab w:val="num" w:pos="4320"/>
        </w:tabs>
        <w:ind w:left="4320" w:hanging="360"/>
      </w:pPr>
      <w:rPr>
        <w:rFonts w:ascii="Wingdings" w:hAnsi="Wingdings" w:hint="default"/>
        <w:sz w:val="20"/>
      </w:rPr>
    </w:lvl>
    <w:lvl w:ilvl="6" w:tplc="E1CC0A44" w:tentative="1">
      <w:start w:val="1"/>
      <w:numFmt w:val="bullet"/>
      <w:lvlText w:val=""/>
      <w:lvlJc w:val="left"/>
      <w:pPr>
        <w:tabs>
          <w:tab w:val="num" w:pos="5040"/>
        </w:tabs>
        <w:ind w:left="5040" w:hanging="360"/>
      </w:pPr>
      <w:rPr>
        <w:rFonts w:ascii="Wingdings" w:hAnsi="Wingdings" w:hint="default"/>
        <w:sz w:val="20"/>
      </w:rPr>
    </w:lvl>
    <w:lvl w:ilvl="7" w:tplc="3F7CEDF0" w:tentative="1">
      <w:start w:val="1"/>
      <w:numFmt w:val="bullet"/>
      <w:lvlText w:val=""/>
      <w:lvlJc w:val="left"/>
      <w:pPr>
        <w:tabs>
          <w:tab w:val="num" w:pos="5760"/>
        </w:tabs>
        <w:ind w:left="5760" w:hanging="360"/>
      </w:pPr>
      <w:rPr>
        <w:rFonts w:ascii="Wingdings" w:hAnsi="Wingdings" w:hint="default"/>
        <w:sz w:val="20"/>
      </w:rPr>
    </w:lvl>
    <w:lvl w:ilvl="8" w:tplc="8E2473E6" w:tentative="1">
      <w:start w:val="1"/>
      <w:numFmt w:val="bullet"/>
      <w:lvlText w:val=""/>
      <w:lvlJc w:val="left"/>
      <w:pPr>
        <w:tabs>
          <w:tab w:val="num" w:pos="6480"/>
        </w:tabs>
        <w:ind w:left="6480" w:hanging="360"/>
      </w:pPr>
      <w:rPr>
        <w:rFonts w:ascii="Wingdings" w:hAnsi="Wingdings" w:hint="default"/>
        <w:sz w:val="20"/>
      </w:rPr>
    </w:lvl>
  </w:abstractNum>
  <w:abstractNum w:abstractNumId="2">
    <w:nsid w:val="271E55F6"/>
    <w:multiLevelType w:val="hybridMultilevel"/>
    <w:tmpl w:val="F03A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5612D"/>
    <w:multiLevelType w:val="hybridMultilevel"/>
    <w:tmpl w:val="338E2EE6"/>
    <w:lvl w:ilvl="0" w:tplc="227A08CE">
      <w:start w:val="2"/>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0E86301"/>
    <w:multiLevelType w:val="hybridMultilevel"/>
    <w:tmpl w:val="D3FC1B96"/>
    <w:lvl w:ilvl="0" w:tplc="1DE4FA8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392C1075"/>
    <w:multiLevelType w:val="hybridMultilevel"/>
    <w:tmpl w:val="800CBAE6"/>
    <w:lvl w:ilvl="0" w:tplc="4952551C">
      <w:start w:val="6"/>
      <w:numFmt w:val="bullet"/>
      <w:lvlText w:val="-"/>
      <w:lvlJc w:val="left"/>
      <w:pPr>
        <w:ind w:left="405" w:hanging="360"/>
      </w:pPr>
      <w:rPr>
        <w:rFonts w:ascii="Calibri" w:eastAsiaTheme="minorHAnsi" w:hAnsi="Calibri" w:cstheme="minorBid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abstractNum w:abstractNumId="6">
    <w:nsid w:val="3F887EEF"/>
    <w:multiLevelType w:val="hybridMultilevel"/>
    <w:tmpl w:val="BFEE8DE4"/>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F82A9C"/>
    <w:multiLevelType w:val="hybridMultilevel"/>
    <w:tmpl w:val="AF56FE64"/>
    <w:lvl w:ilvl="0" w:tplc="4F6EA20A">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48D5DAE"/>
    <w:multiLevelType w:val="hybridMultilevel"/>
    <w:tmpl w:val="53B6FCE0"/>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416F56"/>
    <w:multiLevelType w:val="hybridMultilevel"/>
    <w:tmpl w:val="061A9506"/>
    <w:lvl w:ilvl="0" w:tplc="AB82204E">
      <w:start w:val="1"/>
      <w:numFmt w:val="decimal"/>
      <w:lvlText w:val="%1."/>
      <w:lvlJc w:val="left"/>
      <w:pPr>
        <w:ind w:left="720" w:hanging="360"/>
      </w:pPr>
    </w:lvl>
    <w:lvl w:ilvl="1" w:tplc="9698E3AC">
      <w:start w:val="1"/>
      <w:numFmt w:val="decimal"/>
      <w:lvlText w:val="%2."/>
      <w:lvlJc w:val="left"/>
      <w:pPr>
        <w:ind w:left="1440" w:hanging="1080"/>
      </w:pPr>
    </w:lvl>
    <w:lvl w:ilvl="2" w:tplc="CC58EB4C">
      <w:start w:val="1"/>
      <w:numFmt w:val="decimal"/>
      <w:lvlText w:val="%3."/>
      <w:lvlJc w:val="left"/>
      <w:pPr>
        <w:ind w:left="2160" w:hanging="1980"/>
      </w:pPr>
    </w:lvl>
    <w:lvl w:ilvl="3" w:tplc="55C83CE2">
      <w:start w:val="1"/>
      <w:numFmt w:val="decimal"/>
      <w:lvlText w:val="%4."/>
      <w:lvlJc w:val="left"/>
      <w:pPr>
        <w:ind w:left="2880" w:hanging="2520"/>
      </w:pPr>
    </w:lvl>
    <w:lvl w:ilvl="4" w:tplc="2866383C">
      <w:start w:val="1"/>
      <w:numFmt w:val="decimal"/>
      <w:lvlText w:val="%5."/>
      <w:lvlJc w:val="left"/>
      <w:pPr>
        <w:ind w:left="3600" w:hanging="3240"/>
      </w:pPr>
    </w:lvl>
    <w:lvl w:ilvl="5" w:tplc="E8CC88AE">
      <w:start w:val="1"/>
      <w:numFmt w:val="decimal"/>
      <w:lvlText w:val="%6."/>
      <w:lvlJc w:val="left"/>
      <w:pPr>
        <w:ind w:left="4320" w:hanging="4140"/>
      </w:pPr>
    </w:lvl>
    <w:lvl w:ilvl="6" w:tplc="21E49626">
      <w:start w:val="1"/>
      <w:numFmt w:val="decimal"/>
      <w:lvlText w:val="%7."/>
      <w:lvlJc w:val="left"/>
      <w:pPr>
        <w:ind w:left="5040" w:hanging="4680"/>
      </w:pPr>
    </w:lvl>
    <w:lvl w:ilvl="7" w:tplc="9FE0BDFC">
      <w:start w:val="1"/>
      <w:numFmt w:val="decimal"/>
      <w:lvlText w:val="%8."/>
      <w:lvlJc w:val="left"/>
      <w:pPr>
        <w:ind w:left="5760" w:hanging="5400"/>
      </w:pPr>
    </w:lvl>
    <w:lvl w:ilvl="8" w:tplc="07D49758">
      <w:start w:val="1"/>
      <w:numFmt w:val="decimal"/>
      <w:lvlText w:val="%9."/>
      <w:lvlJc w:val="left"/>
      <w:pPr>
        <w:ind w:left="6480" w:hanging="6300"/>
      </w:pPr>
    </w:lvl>
  </w:abstractNum>
  <w:abstractNum w:abstractNumId="10">
    <w:nsid w:val="5AE82CEB"/>
    <w:multiLevelType w:val="hybridMultilevel"/>
    <w:tmpl w:val="ED628A7C"/>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4D3BE3"/>
    <w:multiLevelType w:val="hybridMultilevel"/>
    <w:tmpl w:val="76BEB0E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6043306C"/>
    <w:multiLevelType w:val="multilevel"/>
    <w:tmpl w:val="F03A78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625A61B9"/>
    <w:multiLevelType w:val="hybridMultilevel"/>
    <w:tmpl w:val="8DCA0322"/>
    <w:lvl w:ilvl="0" w:tplc="227A08CE">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3F2248"/>
    <w:multiLevelType w:val="hybridMultilevel"/>
    <w:tmpl w:val="D6D40192"/>
    <w:lvl w:ilvl="0" w:tplc="4F6EA20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5001B0"/>
    <w:multiLevelType w:val="hybridMultilevel"/>
    <w:tmpl w:val="7FA4470C"/>
    <w:lvl w:ilvl="0" w:tplc="B38A4D0E">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5"/>
  </w:num>
  <w:num w:numId="4">
    <w:abstractNumId w:val="3"/>
  </w:num>
  <w:num w:numId="5">
    <w:abstractNumId w:val="11"/>
  </w:num>
  <w:num w:numId="6">
    <w:abstractNumId w:val="1"/>
  </w:num>
  <w:num w:numId="7">
    <w:abstractNumId w:val="13"/>
  </w:num>
  <w:num w:numId="8">
    <w:abstractNumId w:val="9"/>
  </w:num>
  <w:num w:numId="9">
    <w:abstractNumId w:val="0"/>
  </w:num>
  <w:num w:numId="10">
    <w:abstractNumId w:val="2"/>
  </w:num>
  <w:num w:numId="11">
    <w:abstractNumId w:val="12"/>
  </w:num>
  <w:num w:numId="12">
    <w:abstractNumId w:val="7"/>
  </w:num>
  <w:num w:numId="13">
    <w:abstractNumId w:val="8"/>
  </w:num>
  <w:num w:numId="14">
    <w:abstractNumId w:val="14"/>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activeWritingStyle w:appName="MSWord" w:lang="en-NZ" w:vendorID="64" w:dllVersion="6" w:nlCheck="1" w:checkStyle="1"/>
  <w:activeWritingStyle w:appName="MSWord" w:lang="en-US" w:vendorID="64" w:dllVersion="6" w:nlCheck="1" w:checkStyle="1"/>
  <w:activeWritingStyle w:appName="MSWord" w:lang="en-NZ" w:vendorID="64" w:dllVersion="0" w:nlCheck="1" w:checkStyle="0"/>
  <w:activeWritingStyle w:appName="MSWord" w:lang="en-US" w:vendorID="64" w:dllVersion="0" w:nlCheck="1" w:checkStyle="0"/>
  <w:activeWritingStyle w:appName="MSWord" w:lang="en-NZ" w:vendorID="64" w:dllVersion="131078" w:nlCheck="1" w:checkStyle="0"/>
  <w:activeWritingStyle w:appName="MSWord" w:lang="en-US" w:vendorID="64" w:dllVersion="131078" w:nlCheck="1" w:checkStyle="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D2C"/>
    <w:rsid w:val="00007158"/>
    <w:rsid w:val="00037BC7"/>
    <w:rsid w:val="000416DF"/>
    <w:rsid w:val="000816A7"/>
    <w:rsid w:val="00084ECC"/>
    <w:rsid w:val="00095852"/>
    <w:rsid w:val="000B7960"/>
    <w:rsid w:val="000C560D"/>
    <w:rsid w:val="000C704F"/>
    <w:rsid w:val="001130BC"/>
    <w:rsid w:val="001707EF"/>
    <w:rsid w:val="00180162"/>
    <w:rsid w:val="00191267"/>
    <w:rsid w:val="001B764A"/>
    <w:rsid w:val="001C4205"/>
    <w:rsid w:val="001E64F7"/>
    <w:rsid w:val="001F01FB"/>
    <w:rsid w:val="00206D0B"/>
    <w:rsid w:val="00273F7A"/>
    <w:rsid w:val="002808B7"/>
    <w:rsid w:val="002827A2"/>
    <w:rsid w:val="002D3725"/>
    <w:rsid w:val="0030751A"/>
    <w:rsid w:val="0036403A"/>
    <w:rsid w:val="003C0BBB"/>
    <w:rsid w:val="003D700E"/>
    <w:rsid w:val="003F0327"/>
    <w:rsid w:val="004323C3"/>
    <w:rsid w:val="00434F49"/>
    <w:rsid w:val="00456ABC"/>
    <w:rsid w:val="0047164F"/>
    <w:rsid w:val="00477F3B"/>
    <w:rsid w:val="00486BCB"/>
    <w:rsid w:val="004D7DBC"/>
    <w:rsid w:val="004F184F"/>
    <w:rsid w:val="0050369E"/>
    <w:rsid w:val="00564E43"/>
    <w:rsid w:val="0059334A"/>
    <w:rsid w:val="005E2969"/>
    <w:rsid w:val="005F7B58"/>
    <w:rsid w:val="00631232"/>
    <w:rsid w:val="00644CA1"/>
    <w:rsid w:val="0065710D"/>
    <w:rsid w:val="00677B5C"/>
    <w:rsid w:val="00690D65"/>
    <w:rsid w:val="006950DB"/>
    <w:rsid w:val="00695C07"/>
    <w:rsid w:val="006A1BC2"/>
    <w:rsid w:val="006D1E6B"/>
    <w:rsid w:val="00703B7D"/>
    <w:rsid w:val="0071759F"/>
    <w:rsid w:val="0075125A"/>
    <w:rsid w:val="00767827"/>
    <w:rsid w:val="00791D3E"/>
    <w:rsid w:val="007A4DB3"/>
    <w:rsid w:val="007E5120"/>
    <w:rsid w:val="00811AED"/>
    <w:rsid w:val="008426DF"/>
    <w:rsid w:val="00857F62"/>
    <w:rsid w:val="00890776"/>
    <w:rsid w:val="00896846"/>
    <w:rsid w:val="008E572A"/>
    <w:rsid w:val="00983F7D"/>
    <w:rsid w:val="00986617"/>
    <w:rsid w:val="009A4246"/>
    <w:rsid w:val="009A593D"/>
    <w:rsid w:val="009A5C3F"/>
    <w:rsid w:val="009C566B"/>
    <w:rsid w:val="009F0538"/>
    <w:rsid w:val="00A06CCC"/>
    <w:rsid w:val="00A1459F"/>
    <w:rsid w:val="00A420BA"/>
    <w:rsid w:val="00A42A20"/>
    <w:rsid w:val="00A46BBC"/>
    <w:rsid w:val="00A63839"/>
    <w:rsid w:val="00A8020A"/>
    <w:rsid w:val="00A85698"/>
    <w:rsid w:val="00A931D7"/>
    <w:rsid w:val="00A97ED9"/>
    <w:rsid w:val="00AE0763"/>
    <w:rsid w:val="00AE725B"/>
    <w:rsid w:val="00AF1F71"/>
    <w:rsid w:val="00B55180"/>
    <w:rsid w:val="00B57D75"/>
    <w:rsid w:val="00B731DC"/>
    <w:rsid w:val="00B974A8"/>
    <w:rsid w:val="00BA560C"/>
    <w:rsid w:val="00BC3A75"/>
    <w:rsid w:val="00C216A6"/>
    <w:rsid w:val="00C6623B"/>
    <w:rsid w:val="00C67C47"/>
    <w:rsid w:val="00C71137"/>
    <w:rsid w:val="00C73C5A"/>
    <w:rsid w:val="00C744C6"/>
    <w:rsid w:val="00CF7F27"/>
    <w:rsid w:val="00D015DE"/>
    <w:rsid w:val="00D1011C"/>
    <w:rsid w:val="00D1715E"/>
    <w:rsid w:val="00D374FD"/>
    <w:rsid w:val="00D61AD3"/>
    <w:rsid w:val="00DD7A9A"/>
    <w:rsid w:val="00DE32C9"/>
    <w:rsid w:val="00E43D52"/>
    <w:rsid w:val="00E95BD5"/>
    <w:rsid w:val="00E95F95"/>
    <w:rsid w:val="00EA0A69"/>
    <w:rsid w:val="00EA5C19"/>
    <w:rsid w:val="00EC085A"/>
    <w:rsid w:val="00EE4CCD"/>
    <w:rsid w:val="00EF685E"/>
    <w:rsid w:val="00F00A92"/>
    <w:rsid w:val="00F41F3E"/>
    <w:rsid w:val="00F84BCA"/>
    <w:rsid w:val="00FA79B3"/>
    <w:rsid w:val="00FB39A1"/>
    <w:rsid w:val="00FE3D2C"/>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EC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4F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7F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3D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3D2C"/>
    <w:rPr>
      <w:rFonts w:eastAsiaTheme="minorEastAsia"/>
      <w:lang w:val="en-US"/>
    </w:rPr>
  </w:style>
  <w:style w:type="character" w:customStyle="1" w:styleId="Heading1Char">
    <w:name w:val="Heading 1 Char"/>
    <w:basedOn w:val="DefaultParagraphFont"/>
    <w:link w:val="Heading1"/>
    <w:uiPriority w:val="9"/>
    <w:rsid w:val="00FE3D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D2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4CA1"/>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644CA1"/>
    <w:pPr>
      <w:ind w:left="720"/>
      <w:contextualSpacing/>
    </w:pPr>
  </w:style>
  <w:style w:type="paragraph" w:styleId="TOCHeading">
    <w:name w:val="TOC Heading"/>
    <w:basedOn w:val="Heading1"/>
    <w:next w:val="Normal"/>
    <w:uiPriority w:val="39"/>
    <w:unhideWhenUsed/>
    <w:qFormat/>
    <w:rsid w:val="00E43D52"/>
    <w:pPr>
      <w:outlineLvl w:val="9"/>
    </w:pPr>
    <w:rPr>
      <w:lang w:val="en-US"/>
    </w:rPr>
  </w:style>
  <w:style w:type="paragraph" w:styleId="TOC1">
    <w:name w:val="toc 1"/>
    <w:basedOn w:val="Normal"/>
    <w:next w:val="Normal"/>
    <w:autoRedefine/>
    <w:uiPriority w:val="39"/>
    <w:unhideWhenUsed/>
    <w:rsid w:val="00E43D52"/>
    <w:pPr>
      <w:spacing w:after="100"/>
    </w:pPr>
  </w:style>
  <w:style w:type="character" w:styleId="Hyperlink">
    <w:name w:val="Hyperlink"/>
    <w:basedOn w:val="DefaultParagraphFont"/>
    <w:uiPriority w:val="99"/>
    <w:unhideWhenUsed/>
    <w:rsid w:val="00E43D52"/>
    <w:rPr>
      <w:color w:val="0563C1" w:themeColor="hyperlink"/>
      <w:u w:val="single"/>
    </w:rPr>
  </w:style>
  <w:style w:type="paragraph" w:styleId="BalloonText">
    <w:name w:val="Balloon Text"/>
    <w:basedOn w:val="Normal"/>
    <w:link w:val="BalloonTextChar"/>
    <w:uiPriority w:val="99"/>
    <w:semiHidden/>
    <w:unhideWhenUsed/>
    <w:rsid w:val="00B974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4A8"/>
    <w:rPr>
      <w:rFonts w:ascii="Lucida Grande" w:hAnsi="Lucida Grande" w:cs="Lucida Grande"/>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 w:type="character" w:customStyle="1" w:styleId="Heading3Char">
    <w:name w:val="Heading 3 Char"/>
    <w:basedOn w:val="DefaultParagraphFont"/>
    <w:link w:val="Heading3"/>
    <w:uiPriority w:val="9"/>
    <w:rsid w:val="00434F49"/>
    <w:rPr>
      <w:rFonts w:asciiTheme="majorHAnsi" w:eastAsiaTheme="majorEastAsia" w:hAnsiTheme="majorHAnsi" w:cstheme="majorBidi"/>
      <w:color w:val="1F4D78" w:themeColor="accent1" w:themeShade="7F"/>
      <w:sz w:val="24"/>
      <w:szCs w:val="24"/>
    </w:rPr>
  </w:style>
  <w:style w:type="character" w:customStyle="1" w:styleId="Mention">
    <w:name w:val="Mention"/>
    <w:basedOn w:val="DefaultParagraphFont"/>
    <w:uiPriority w:val="99"/>
    <w:semiHidden/>
    <w:unhideWhenUsed/>
    <w:rsid w:val="005E2969"/>
    <w:rPr>
      <w:color w:val="2B579A"/>
      <w:shd w:val="clear" w:color="auto" w:fill="E6E6E6"/>
    </w:rPr>
  </w:style>
  <w:style w:type="table" w:styleId="TableGrid">
    <w:name w:val="Table Grid"/>
    <w:basedOn w:val="TableNormal"/>
    <w:uiPriority w:val="39"/>
    <w:rsid w:val="005E2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F27"/>
    <w:rPr>
      <w:rFonts w:asciiTheme="majorHAnsi" w:eastAsiaTheme="majorEastAsia" w:hAnsiTheme="majorHAnsi" w:cstheme="majorBidi"/>
      <w:i/>
      <w:iCs/>
      <w:color w:val="2E74B5" w:themeColor="accent1" w:themeShade="BF"/>
    </w:rPr>
  </w:style>
  <w:style w:type="character" w:styleId="SubtleEmphasis">
    <w:name w:val="Subtle Emphasis"/>
    <w:uiPriority w:val="19"/>
    <w:qFormat/>
    <w:rsid w:val="00FA79B3"/>
    <w:rPr>
      <w:color w:val="5B9BD5" w:themeColor="accent1"/>
      <w:sz w:val="26"/>
      <w:szCs w:val="26"/>
    </w:rPr>
  </w:style>
  <w:style w:type="paragraph" w:styleId="DocumentMap">
    <w:name w:val="Document Map"/>
    <w:basedOn w:val="Normal"/>
    <w:link w:val="DocumentMapChar"/>
    <w:uiPriority w:val="99"/>
    <w:semiHidden/>
    <w:unhideWhenUsed/>
    <w:rsid w:val="00DD7A9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D7A9A"/>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D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3D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4F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7F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3D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E3D2C"/>
    <w:rPr>
      <w:rFonts w:eastAsiaTheme="minorEastAsia"/>
      <w:lang w:val="en-US"/>
    </w:rPr>
  </w:style>
  <w:style w:type="character" w:customStyle="1" w:styleId="Heading1Char">
    <w:name w:val="Heading 1 Char"/>
    <w:basedOn w:val="DefaultParagraphFont"/>
    <w:link w:val="Heading1"/>
    <w:uiPriority w:val="9"/>
    <w:rsid w:val="00FE3D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3D2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644CA1"/>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644CA1"/>
    <w:pPr>
      <w:ind w:left="720"/>
      <w:contextualSpacing/>
    </w:pPr>
  </w:style>
  <w:style w:type="paragraph" w:styleId="TOCHeading">
    <w:name w:val="TOC Heading"/>
    <w:basedOn w:val="Heading1"/>
    <w:next w:val="Normal"/>
    <w:uiPriority w:val="39"/>
    <w:unhideWhenUsed/>
    <w:qFormat/>
    <w:rsid w:val="00E43D52"/>
    <w:pPr>
      <w:outlineLvl w:val="9"/>
    </w:pPr>
    <w:rPr>
      <w:lang w:val="en-US"/>
    </w:rPr>
  </w:style>
  <w:style w:type="paragraph" w:styleId="TOC1">
    <w:name w:val="toc 1"/>
    <w:basedOn w:val="Normal"/>
    <w:next w:val="Normal"/>
    <w:autoRedefine/>
    <w:uiPriority w:val="39"/>
    <w:unhideWhenUsed/>
    <w:rsid w:val="00E43D52"/>
    <w:pPr>
      <w:spacing w:after="100"/>
    </w:pPr>
  </w:style>
  <w:style w:type="character" w:styleId="Hyperlink">
    <w:name w:val="Hyperlink"/>
    <w:basedOn w:val="DefaultParagraphFont"/>
    <w:uiPriority w:val="99"/>
    <w:unhideWhenUsed/>
    <w:rsid w:val="00E43D52"/>
    <w:rPr>
      <w:color w:val="0563C1" w:themeColor="hyperlink"/>
      <w:u w:val="single"/>
    </w:rPr>
  </w:style>
  <w:style w:type="paragraph" w:styleId="BalloonText">
    <w:name w:val="Balloon Text"/>
    <w:basedOn w:val="Normal"/>
    <w:link w:val="BalloonTextChar"/>
    <w:uiPriority w:val="99"/>
    <w:semiHidden/>
    <w:unhideWhenUsed/>
    <w:rsid w:val="00B974A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74A8"/>
    <w:rPr>
      <w:rFonts w:ascii="Lucida Grande" w:hAnsi="Lucida Grande" w:cs="Lucida Grande"/>
      <w:sz w:val="18"/>
      <w:szCs w:val="18"/>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 w:type="character" w:customStyle="1" w:styleId="Heading3Char">
    <w:name w:val="Heading 3 Char"/>
    <w:basedOn w:val="DefaultParagraphFont"/>
    <w:link w:val="Heading3"/>
    <w:uiPriority w:val="9"/>
    <w:rsid w:val="00434F49"/>
    <w:rPr>
      <w:rFonts w:asciiTheme="majorHAnsi" w:eastAsiaTheme="majorEastAsia" w:hAnsiTheme="majorHAnsi" w:cstheme="majorBidi"/>
      <w:color w:val="1F4D78" w:themeColor="accent1" w:themeShade="7F"/>
      <w:sz w:val="24"/>
      <w:szCs w:val="24"/>
    </w:rPr>
  </w:style>
  <w:style w:type="character" w:customStyle="1" w:styleId="Mention">
    <w:name w:val="Mention"/>
    <w:basedOn w:val="DefaultParagraphFont"/>
    <w:uiPriority w:val="99"/>
    <w:semiHidden/>
    <w:unhideWhenUsed/>
    <w:rsid w:val="005E2969"/>
    <w:rPr>
      <w:color w:val="2B579A"/>
      <w:shd w:val="clear" w:color="auto" w:fill="E6E6E6"/>
    </w:rPr>
  </w:style>
  <w:style w:type="table" w:styleId="TableGrid">
    <w:name w:val="Table Grid"/>
    <w:basedOn w:val="TableNormal"/>
    <w:uiPriority w:val="39"/>
    <w:rsid w:val="005E29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CF7F27"/>
    <w:rPr>
      <w:rFonts w:asciiTheme="majorHAnsi" w:eastAsiaTheme="majorEastAsia" w:hAnsiTheme="majorHAnsi" w:cstheme="majorBidi"/>
      <w:i/>
      <w:iCs/>
      <w:color w:val="2E74B5" w:themeColor="accent1" w:themeShade="BF"/>
    </w:rPr>
  </w:style>
  <w:style w:type="character" w:styleId="SubtleEmphasis">
    <w:name w:val="Subtle Emphasis"/>
    <w:uiPriority w:val="19"/>
    <w:qFormat/>
    <w:rsid w:val="00FA79B3"/>
    <w:rPr>
      <w:color w:val="5B9BD5" w:themeColor="accent1"/>
      <w:sz w:val="26"/>
      <w:szCs w:val="26"/>
    </w:rPr>
  </w:style>
  <w:style w:type="paragraph" w:styleId="DocumentMap">
    <w:name w:val="Document Map"/>
    <w:basedOn w:val="Normal"/>
    <w:link w:val="DocumentMapChar"/>
    <w:uiPriority w:val="99"/>
    <w:semiHidden/>
    <w:unhideWhenUsed/>
    <w:rsid w:val="00DD7A9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DD7A9A"/>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14737">
      <w:bodyDiv w:val="1"/>
      <w:marLeft w:val="0"/>
      <w:marRight w:val="0"/>
      <w:marTop w:val="0"/>
      <w:marBottom w:val="0"/>
      <w:divBdr>
        <w:top w:val="none" w:sz="0" w:space="0" w:color="auto"/>
        <w:left w:val="none" w:sz="0" w:space="0" w:color="auto"/>
        <w:bottom w:val="none" w:sz="0" w:space="0" w:color="auto"/>
        <w:right w:val="none" w:sz="0" w:space="0" w:color="auto"/>
      </w:divBdr>
      <w:divsChild>
        <w:div w:id="1416242305">
          <w:marLeft w:val="0"/>
          <w:marRight w:val="0"/>
          <w:marTop w:val="0"/>
          <w:marBottom w:val="0"/>
          <w:divBdr>
            <w:top w:val="none" w:sz="0" w:space="0" w:color="auto"/>
            <w:left w:val="none" w:sz="0" w:space="0" w:color="auto"/>
            <w:bottom w:val="none" w:sz="0" w:space="0" w:color="auto"/>
            <w:right w:val="none" w:sz="0" w:space="0" w:color="auto"/>
          </w:divBdr>
          <w:divsChild>
            <w:div w:id="6682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60943">
      <w:bodyDiv w:val="1"/>
      <w:marLeft w:val="0"/>
      <w:marRight w:val="0"/>
      <w:marTop w:val="0"/>
      <w:marBottom w:val="0"/>
      <w:divBdr>
        <w:top w:val="none" w:sz="0" w:space="0" w:color="auto"/>
        <w:left w:val="none" w:sz="0" w:space="0" w:color="auto"/>
        <w:bottom w:val="none" w:sz="0" w:space="0" w:color="auto"/>
        <w:right w:val="none" w:sz="0" w:space="0" w:color="auto"/>
      </w:divBdr>
    </w:div>
    <w:div w:id="281108612">
      <w:bodyDiv w:val="1"/>
      <w:marLeft w:val="0"/>
      <w:marRight w:val="0"/>
      <w:marTop w:val="0"/>
      <w:marBottom w:val="0"/>
      <w:divBdr>
        <w:top w:val="none" w:sz="0" w:space="0" w:color="auto"/>
        <w:left w:val="none" w:sz="0" w:space="0" w:color="auto"/>
        <w:bottom w:val="none" w:sz="0" w:space="0" w:color="auto"/>
        <w:right w:val="none" w:sz="0" w:space="0" w:color="auto"/>
      </w:divBdr>
    </w:div>
    <w:div w:id="825782555">
      <w:bodyDiv w:val="1"/>
      <w:marLeft w:val="0"/>
      <w:marRight w:val="0"/>
      <w:marTop w:val="0"/>
      <w:marBottom w:val="0"/>
      <w:divBdr>
        <w:top w:val="none" w:sz="0" w:space="0" w:color="auto"/>
        <w:left w:val="none" w:sz="0" w:space="0" w:color="auto"/>
        <w:bottom w:val="none" w:sz="0" w:space="0" w:color="auto"/>
        <w:right w:val="none" w:sz="0" w:space="0" w:color="auto"/>
      </w:divBdr>
    </w:div>
    <w:div w:id="895892862">
      <w:bodyDiv w:val="1"/>
      <w:marLeft w:val="0"/>
      <w:marRight w:val="0"/>
      <w:marTop w:val="0"/>
      <w:marBottom w:val="0"/>
      <w:divBdr>
        <w:top w:val="none" w:sz="0" w:space="0" w:color="auto"/>
        <w:left w:val="none" w:sz="0" w:space="0" w:color="auto"/>
        <w:bottom w:val="none" w:sz="0" w:space="0" w:color="auto"/>
        <w:right w:val="none" w:sz="0" w:space="0" w:color="auto"/>
      </w:divBdr>
    </w:div>
    <w:div w:id="1056003907">
      <w:bodyDiv w:val="1"/>
      <w:marLeft w:val="0"/>
      <w:marRight w:val="0"/>
      <w:marTop w:val="0"/>
      <w:marBottom w:val="0"/>
      <w:divBdr>
        <w:top w:val="none" w:sz="0" w:space="0" w:color="auto"/>
        <w:left w:val="none" w:sz="0" w:space="0" w:color="auto"/>
        <w:bottom w:val="none" w:sz="0" w:space="0" w:color="auto"/>
        <w:right w:val="none" w:sz="0" w:space="0" w:color="auto"/>
      </w:divBdr>
    </w:div>
    <w:div w:id="1584337519">
      <w:bodyDiv w:val="1"/>
      <w:marLeft w:val="0"/>
      <w:marRight w:val="0"/>
      <w:marTop w:val="0"/>
      <w:marBottom w:val="0"/>
      <w:divBdr>
        <w:top w:val="none" w:sz="0" w:space="0" w:color="auto"/>
        <w:left w:val="none" w:sz="0" w:space="0" w:color="auto"/>
        <w:bottom w:val="none" w:sz="0" w:space="0" w:color="auto"/>
        <w:right w:val="none" w:sz="0" w:space="0" w:color="auto"/>
      </w:divBdr>
    </w:div>
    <w:div w:id="160707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en.wikipedia.org/wiki/Pomodoro_Technique" TargetMode="External"/><Relationship Id="rId8" Type="http://schemas.openxmlformats.org/officeDocument/2006/relationships/hyperlink" Target="http://www.health.harvard.edu/blog/much-sitting-linked-heart-disease-diabetes-premature-death-201501227618" TargetMode="External"/><Relationship Id="rId9" Type="http://schemas.openxmlformats.org/officeDocument/2006/relationships/hyperlink" Target="http://www.apple.com/nz/ios/ios-10/?afid=p238%7CsNQXC7DuD-dc_mtid_209259ru40377_pcrid_137662989248_&amp;cid=wwa-nz-kwgo-features--slid-" TargetMode="External"/><Relationship Id="rId10" Type="http://schemas.openxmlformats.org/officeDocument/2006/relationships/hyperlink" Target="https://github.com/powerofpercy/COSC345-iOS-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DB02E-6409-3144-99BC-FA88500A9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24</Pages>
  <Words>4533</Words>
  <Characters>25841</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30314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Barltrop</dc:creator>
  <cp:keywords/>
  <dc:description/>
  <cp:lastModifiedBy>Alexis</cp:lastModifiedBy>
  <cp:revision>17</cp:revision>
  <dcterms:created xsi:type="dcterms:W3CDTF">2017-04-04T22:39:00Z</dcterms:created>
  <dcterms:modified xsi:type="dcterms:W3CDTF">2017-04-05T03:42:00Z</dcterms:modified>
</cp:coreProperties>
</file>